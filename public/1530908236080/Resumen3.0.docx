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65EE47" w14:textId="77777777" w:rsidR="0011130C" w:rsidRDefault="3E728D53" w:rsidP="3E728D53">
      <w:pPr>
        <w:pStyle w:val="Encabezadodelaseccin"/>
        <w:rPr>
          <w:lang w:val="en-US"/>
        </w:rPr>
        <w:sectPr w:rsidR="0011130C" w:rsidSect="004138C9">
          <w:headerReference w:type="default" r:id="rId10"/>
          <w:footerReference w:type="default" r:id="rId11"/>
          <w:headerReference w:type="first" r:id="rId12"/>
          <w:pgSz w:w="12240" w:h="15840"/>
          <w:pgMar w:top="1296" w:right="1440" w:bottom="1440" w:left="1440" w:header="720" w:footer="720" w:gutter="0"/>
          <w:pgNumType w:start="1"/>
          <w:cols w:space="720"/>
          <w:docGrid w:linePitch="360"/>
        </w:sectPr>
      </w:pPr>
      <w:r w:rsidRPr="3E728D53">
        <w:rPr>
          <w:lang w:val="en-US"/>
        </w:rPr>
        <w:t>‍</w:t>
      </w:r>
    </w:p>
    <w:p w14:paraId="7A1CF03D" w14:textId="1E750826" w:rsidR="00673CC2" w:rsidRPr="004E752C" w:rsidRDefault="0011130C" w:rsidP="0011130C">
      <w:pPr>
        <w:pStyle w:val="Encabezadodelaseccin"/>
        <w:rPr>
          <w:noProof/>
          <w:lang w:val="en-US"/>
        </w:rPr>
      </w:pPr>
      <w:r w:rsidRPr="00613D6B">
        <w:rPr>
          <w:rFonts w:ascii="inherit" w:eastAsia="Times New Roman" w:hAnsi="inherit" w:cs="Helvetica"/>
          <w:noProof/>
          <w:color w:val="434A4F"/>
          <w:szCs w:val="24"/>
          <w:lang w:val="en-US" w:eastAsia="en-US"/>
        </w:rPr>
        <w:lastRenderedPageBreak/>
        <w:drawing>
          <wp:inline distT="0" distB="0" distL="0" distR="0" wp14:anchorId="7897D44D" wp14:editId="07777777">
            <wp:extent cx="1165225" cy="1133475"/>
            <wp:effectExtent l="0" t="0" r="0" b="9525"/>
            <wp:docPr id="1" name="Picture 1" descr="K:\Foto Pasaporte\Edit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:\Foto Pasaporte\Edited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22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C509F">
        <w:rPr>
          <w:noProof/>
          <w:lang w:val="en-US"/>
        </w:rPr>
        <w:t xml:space="preserve">  </w:t>
      </w:r>
    </w:p>
    <w:p w14:paraId="755EE80C" w14:textId="77777777" w:rsidR="0011130C" w:rsidRDefault="0011130C" w:rsidP="0011130C">
      <w:pPr>
        <w:rPr>
          <w:rFonts w:ascii="Arial" w:hAnsi="Arial" w:cs="Arial"/>
          <w:sz w:val="22"/>
          <w:szCs w:val="22"/>
          <w:lang w:val="en-US"/>
        </w:rPr>
      </w:pPr>
    </w:p>
    <w:p w14:paraId="3323CD8C" w14:textId="77777777" w:rsidR="0011130C" w:rsidRPr="0011130C" w:rsidRDefault="3E728D53" w:rsidP="3E728D53">
      <w:pPr>
        <w:rPr>
          <w:rFonts w:ascii="Arial" w:hAnsi="Arial" w:cs="Arial"/>
          <w:b/>
          <w:bCs/>
          <w:sz w:val="22"/>
          <w:szCs w:val="22"/>
          <w:lang w:val="en-US"/>
        </w:rPr>
      </w:pPr>
      <w:r w:rsidRPr="3E728D53">
        <w:rPr>
          <w:rFonts w:ascii="Arial" w:hAnsi="Arial" w:cs="Arial"/>
          <w:b/>
          <w:bCs/>
          <w:sz w:val="22"/>
          <w:szCs w:val="22"/>
          <w:lang w:val="en-US"/>
        </w:rPr>
        <w:lastRenderedPageBreak/>
        <w:t>PROFILE</w:t>
      </w:r>
    </w:p>
    <w:p w14:paraId="534DCB72" w14:textId="77777777" w:rsidR="00673CC2" w:rsidRPr="00B7720F" w:rsidRDefault="3E728D53" w:rsidP="3E728D53">
      <w:pPr>
        <w:ind w:right="-5490"/>
        <w:jc w:val="both"/>
        <w:rPr>
          <w:rFonts w:ascii="Arial" w:hAnsi="Arial" w:cs="Arial"/>
          <w:sz w:val="22"/>
          <w:szCs w:val="22"/>
          <w:lang w:val="en-US"/>
        </w:rPr>
      </w:pPr>
      <w:r w:rsidRPr="3E728D53">
        <w:rPr>
          <w:rFonts w:ascii="Arial" w:hAnsi="Arial" w:cs="Arial"/>
          <w:sz w:val="22"/>
          <w:szCs w:val="22"/>
          <w:lang w:val="en-US"/>
        </w:rPr>
        <w:t>Web Developer with experience in JAVA and Android applications using Frameworks and SQL data base and MongoDB with strong collaboration skills. Windows network administration experience.</w:t>
      </w:r>
    </w:p>
    <w:p w14:paraId="2D20B892" w14:textId="7FD23E4A" w:rsidR="0011130C" w:rsidRDefault="0011130C" w:rsidP="004E752C">
      <w:pPr>
        <w:pStyle w:val="Encabezadodelaseccin"/>
        <w:rPr>
          <w:noProof/>
          <w:lang w:val="en-US"/>
        </w:rPr>
      </w:pPr>
    </w:p>
    <w:p w14:paraId="3FACA447" w14:textId="4034C7AB" w:rsidR="006C509F" w:rsidRPr="006C509F" w:rsidRDefault="006C509F" w:rsidP="006C509F">
      <w:pPr>
        <w:ind w:right="-2160"/>
        <w:rPr>
          <w:lang w:val="en-US"/>
        </w:rPr>
        <w:sectPr w:rsidR="006C509F" w:rsidRPr="006C509F" w:rsidSect="0011130C">
          <w:type w:val="continuous"/>
          <w:pgSz w:w="12240" w:h="15840"/>
          <w:pgMar w:top="1296" w:right="7020" w:bottom="1440" w:left="1440" w:header="720" w:footer="720" w:gutter="0"/>
          <w:pgNumType w:start="1"/>
          <w:cols w:num="2" w:space="540"/>
          <w:docGrid w:linePitch="360"/>
        </w:sectPr>
      </w:pPr>
      <w:r>
        <w:rPr>
          <w:lang w:val="en-US"/>
        </w:rPr>
        <w:t xml:space="preserve">Portfolio:      </w:t>
      </w:r>
      <w:hyperlink r:id="rId14" w:history="1">
        <w:r w:rsidRPr="006C509F">
          <w:rPr>
            <w:rStyle w:val="Hyperlink"/>
            <w:rFonts w:ascii="Arial" w:hAnsi="Arial" w:cs="Arial"/>
            <w:noProof/>
            <w:lang w:val="en-US"/>
          </w:rPr>
          <w:t>http://ybravo.fvi-grad.com</w:t>
        </w:r>
      </w:hyperlink>
    </w:p>
    <w:p w14:paraId="01816ADE" w14:textId="77777777" w:rsidR="006D267D" w:rsidRPr="00B7720F" w:rsidRDefault="00D2119E" w:rsidP="004E752C">
      <w:pPr>
        <w:pStyle w:val="Encabezadodelaseccin"/>
        <w:rPr>
          <w:noProof/>
          <w:lang w:val="en-US"/>
        </w:rPr>
      </w:pPr>
      <w:r w:rsidRPr="00B7720F">
        <w:rPr>
          <w:noProof/>
          <w:lang w:val="en-US"/>
        </w:rPr>
        <w:lastRenderedPageBreak/>
        <w:t>EDUCATION</w:t>
      </w:r>
    </w:p>
    <w:p w14:paraId="3707BA75" w14:textId="77777777" w:rsidR="00077318" w:rsidRDefault="00E4315D" w:rsidP="00077318">
      <w:pPr>
        <w:rPr>
          <w:rFonts w:ascii="Arial" w:hAnsi="Arial" w:cs="Arial"/>
          <w:noProof/>
          <w:sz w:val="22"/>
          <w:szCs w:val="22"/>
          <w:lang w:val="en-US"/>
        </w:rPr>
      </w:pPr>
      <w:r w:rsidRPr="006220DD">
        <w:rPr>
          <w:rFonts w:ascii="Arial" w:hAnsi="Arial" w:cs="Arial"/>
          <w:noProof/>
          <w:sz w:val="22"/>
          <w:szCs w:val="22"/>
          <w:lang w:val="en-US"/>
        </w:rPr>
        <w:t xml:space="preserve">Bachelor in </w:t>
      </w:r>
      <w:r w:rsidR="00077318" w:rsidRPr="006220DD">
        <w:rPr>
          <w:rFonts w:ascii="Arial" w:hAnsi="Arial" w:cs="Arial"/>
          <w:noProof/>
          <w:sz w:val="22"/>
          <w:szCs w:val="22"/>
          <w:lang w:val="en-US"/>
        </w:rPr>
        <w:t>Computer Information Technology</w:t>
      </w:r>
      <w:r w:rsidR="00B71614" w:rsidRPr="006220DD">
        <w:rPr>
          <w:rFonts w:ascii="Arial" w:hAnsi="Arial" w:cs="Arial"/>
          <w:noProof/>
          <w:sz w:val="22"/>
          <w:szCs w:val="22"/>
          <w:lang w:val="en-US"/>
        </w:rPr>
        <w:t> | </w:t>
      </w:r>
      <w:r w:rsidR="00F00443" w:rsidRPr="006220DD">
        <w:rPr>
          <w:rFonts w:ascii="Arial" w:hAnsi="Arial" w:cs="Arial"/>
          <w:noProof/>
          <w:sz w:val="22"/>
          <w:szCs w:val="22"/>
          <w:lang w:val="en-US"/>
        </w:rPr>
        <w:t xml:space="preserve">Universidad Central “Marta Abreu” </w:t>
      </w:r>
      <w:r w:rsidR="002A1D74" w:rsidRPr="006220DD">
        <w:rPr>
          <w:rFonts w:ascii="Arial" w:hAnsi="Arial" w:cs="Arial"/>
          <w:noProof/>
          <w:sz w:val="22"/>
          <w:szCs w:val="22"/>
          <w:lang w:val="en-US"/>
        </w:rPr>
        <w:t>De las Villas</w:t>
      </w:r>
      <w:r w:rsidR="00F00443" w:rsidRPr="006220DD">
        <w:rPr>
          <w:rFonts w:ascii="Arial" w:hAnsi="Arial" w:cs="Arial"/>
          <w:noProof/>
          <w:sz w:val="22"/>
          <w:szCs w:val="22"/>
          <w:lang w:val="en-US"/>
        </w:rPr>
        <w:t xml:space="preserve"> </w:t>
      </w:r>
      <w:r w:rsidRPr="006220DD">
        <w:rPr>
          <w:rFonts w:ascii="Arial" w:hAnsi="Arial" w:cs="Arial"/>
          <w:noProof/>
          <w:sz w:val="22"/>
          <w:szCs w:val="22"/>
          <w:lang w:val="en-US"/>
        </w:rPr>
        <w:t>| </w:t>
      </w:r>
      <w:r w:rsidR="00EC1597" w:rsidRPr="006220DD">
        <w:rPr>
          <w:rFonts w:ascii="Arial" w:hAnsi="Arial" w:cs="Arial"/>
          <w:noProof/>
          <w:sz w:val="22"/>
          <w:szCs w:val="22"/>
          <w:lang w:val="en-US"/>
        </w:rPr>
        <w:t xml:space="preserve">Jul </w:t>
      </w:r>
      <w:r w:rsidRPr="006220DD">
        <w:rPr>
          <w:rFonts w:ascii="Arial" w:hAnsi="Arial" w:cs="Arial"/>
          <w:noProof/>
          <w:sz w:val="22"/>
          <w:szCs w:val="22"/>
          <w:lang w:val="en-US"/>
        </w:rPr>
        <w:t>2015 </w:t>
      </w:r>
    </w:p>
    <w:p w14:paraId="59A7592F" w14:textId="77777777" w:rsidR="00C627B2" w:rsidRPr="006220DD" w:rsidRDefault="000E7AC8" w:rsidP="00077318">
      <w:pPr>
        <w:rPr>
          <w:rFonts w:ascii="Arial" w:hAnsi="Arial" w:cs="Arial"/>
          <w:noProof/>
          <w:sz w:val="22"/>
          <w:szCs w:val="22"/>
          <w:lang w:val="en-US"/>
        </w:rPr>
      </w:pPr>
      <w:hyperlink r:id="rId15" w:history="1">
        <w:r w:rsidR="00C627B2" w:rsidRPr="00C627B2">
          <w:rPr>
            <w:rStyle w:val="Hyperlink"/>
            <w:rFonts w:ascii="Arial" w:hAnsi="Arial" w:cs="Arial"/>
            <w:noProof/>
            <w:sz w:val="22"/>
            <w:szCs w:val="22"/>
            <w:lang w:val="en-US"/>
          </w:rPr>
          <w:t>http://www.uclv.edu.cu/facultades/facultad-de-matematica-fisica-y-computacion</w:t>
        </w:r>
      </w:hyperlink>
    </w:p>
    <w:p w14:paraId="0C5FD750" w14:textId="77777777" w:rsidR="00077318" w:rsidRDefault="3E728D53" w:rsidP="00077318">
      <w:pPr>
        <w:rPr>
          <w:rFonts w:ascii="Arial" w:hAnsi="Arial" w:cs="Arial"/>
          <w:bCs/>
          <w:noProof/>
          <w:sz w:val="22"/>
          <w:szCs w:val="22"/>
          <w:lang w:val="en-US"/>
        </w:rPr>
      </w:pPr>
      <w:r w:rsidRPr="3E728D53">
        <w:rPr>
          <w:rFonts w:ascii="Arial" w:hAnsi="Arial" w:cs="Arial"/>
          <w:noProof/>
          <w:sz w:val="22"/>
          <w:szCs w:val="22"/>
          <w:lang w:val="en-US"/>
        </w:rPr>
        <w:t>Currently Studying Web Developer | Florida Vocational Institute | Mar 2017</w:t>
      </w:r>
    </w:p>
    <w:p w14:paraId="54E84A0A" w14:textId="32F42F41" w:rsidR="3E728D53" w:rsidRDefault="3E728D53" w:rsidP="3E728D53">
      <w:r w:rsidRPr="3E728D53">
        <w:rPr>
          <w:rFonts w:ascii="Arial" w:eastAsia="Arial" w:hAnsi="Arial" w:cs="Arial"/>
          <w:noProof/>
          <w:sz w:val="22"/>
          <w:szCs w:val="22"/>
          <w:lang w:val="en-US"/>
        </w:rPr>
        <w:t>https://techlaunch.io/web-developer/</w:t>
      </w:r>
    </w:p>
    <w:p w14:paraId="10768AE8" w14:textId="77777777" w:rsidR="00E4315D" w:rsidRPr="00B7720F" w:rsidRDefault="004E752C" w:rsidP="00077318">
      <w:pPr>
        <w:pStyle w:val="Encabezadodelaseccin"/>
        <w:rPr>
          <w:noProof/>
          <w:lang w:val="en-US"/>
        </w:rPr>
      </w:pPr>
      <w:r>
        <w:rPr>
          <w:noProof/>
          <w:lang w:val="en-US"/>
        </w:rPr>
        <w:t>KNOLEDGE &amp; SKILLS</w:t>
      </w:r>
    </w:p>
    <w:p w14:paraId="0CD7C58E" w14:textId="77777777" w:rsidR="00537119" w:rsidRPr="00D2119E" w:rsidRDefault="00537119" w:rsidP="00537119">
      <w:pPr>
        <w:pStyle w:val="ListBullet"/>
        <w:numPr>
          <w:ilvl w:val="0"/>
          <w:numId w:val="15"/>
        </w:numPr>
        <w:spacing w:after="0"/>
        <w:rPr>
          <w:rFonts w:ascii="Arial" w:hAnsi="Arial" w:cs="Arial"/>
          <w:noProof/>
          <w:sz w:val="22"/>
          <w:szCs w:val="22"/>
        </w:rPr>
      </w:pPr>
      <w:r w:rsidRPr="00D2119E">
        <w:rPr>
          <w:rFonts w:ascii="Arial" w:hAnsi="Arial" w:cs="Arial"/>
          <w:noProof/>
          <w:sz w:val="22"/>
          <w:szCs w:val="22"/>
        </w:rPr>
        <w:t xml:space="preserve">Object Oriented Programming </w:t>
      </w:r>
      <w:r>
        <w:rPr>
          <w:rFonts w:ascii="Arial" w:hAnsi="Arial" w:cs="Arial"/>
          <w:noProof/>
          <w:sz w:val="22"/>
          <w:szCs w:val="22"/>
        </w:rPr>
        <w:t xml:space="preserve">  </w:t>
      </w:r>
      <w:r>
        <w:rPr>
          <w:rFonts w:ascii="Arial" w:hAnsi="Arial" w:cs="Arial"/>
          <w:noProof/>
          <w:sz w:val="22"/>
          <w:szCs w:val="22"/>
        </w:rPr>
        <w:tab/>
      </w:r>
    </w:p>
    <w:p w14:paraId="1FBC1D46" w14:textId="77777777" w:rsidR="00537119" w:rsidRPr="00D2119E" w:rsidRDefault="00537119" w:rsidP="00537119">
      <w:pPr>
        <w:pStyle w:val="ListBullet"/>
        <w:numPr>
          <w:ilvl w:val="0"/>
          <w:numId w:val="15"/>
        </w:numPr>
        <w:spacing w:after="0"/>
        <w:rPr>
          <w:rFonts w:ascii="Arial" w:hAnsi="Arial" w:cs="Arial"/>
          <w:noProof/>
          <w:sz w:val="22"/>
          <w:szCs w:val="22"/>
        </w:rPr>
      </w:pPr>
      <w:r w:rsidRPr="00D2119E">
        <w:rPr>
          <w:rFonts w:ascii="Arial" w:hAnsi="Arial" w:cs="Arial"/>
          <w:noProof/>
          <w:sz w:val="22"/>
          <w:szCs w:val="22"/>
        </w:rPr>
        <w:t>Web programming</w:t>
      </w:r>
    </w:p>
    <w:p w14:paraId="65EB97B1" w14:textId="77777777" w:rsidR="00537119" w:rsidRPr="00D2119E" w:rsidRDefault="00537119" w:rsidP="00537119">
      <w:pPr>
        <w:pStyle w:val="ListBullet"/>
        <w:numPr>
          <w:ilvl w:val="0"/>
          <w:numId w:val="15"/>
        </w:numPr>
        <w:spacing w:after="0"/>
        <w:rPr>
          <w:rFonts w:ascii="Arial" w:hAnsi="Arial" w:cs="Arial"/>
          <w:noProof/>
          <w:sz w:val="22"/>
          <w:szCs w:val="22"/>
        </w:rPr>
      </w:pPr>
      <w:r w:rsidRPr="00D2119E">
        <w:rPr>
          <w:rFonts w:ascii="Arial" w:hAnsi="Arial" w:cs="Arial"/>
          <w:noProof/>
          <w:sz w:val="22"/>
          <w:szCs w:val="22"/>
        </w:rPr>
        <w:t>Software design</w:t>
      </w:r>
    </w:p>
    <w:p w14:paraId="35D0E48A" w14:textId="77777777" w:rsidR="00537119" w:rsidRPr="00D2119E" w:rsidRDefault="00537119" w:rsidP="00537119">
      <w:pPr>
        <w:pStyle w:val="ListBullet"/>
        <w:numPr>
          <w:ilvl w:val="0"/>
          <w:numId w:val="15"/>
        </w:numPr>
        <w:spacing w:after="0"/>
        <w:rPr>
          <w:rFonts w:ascii="Arial" w:hAnsi="Arial" w:cs="Arial"/>
          <w:noProof/>
          <w:sz w:val="22"/>
          <w:szCs w:val="22"/>
        </w:rPr>
      </w:pPr>
      <w:r w:rsidRPr="00D2119E">
        <w:rPr>
          <w:rFonts w:ascii="Arial" w:hAnsi="Arial" w:cs="Arial"/>
          <w:noProof/>
          <w:sz w:val="22"/>
          <w:szCs w:val="22"/>
        </w:rPr>
        <w:t>User´s documentation</w:t>
      </w:r>
    </w:p>
    <w:p w14:paraId="19479681" w14:textId="77777777" w:rsidR="00537119" w:rsidRPr="00D2119E" w:rsidRDefault="00537119" w:rsidP="00537119">
      <w:pPr>
        <w:pStyle w:val="ListBullet"/>
        <w:numPr>
          <w:ilvl w:val="0"/>
          <w:numId w:val="15"/>
        </w:numPr>
        <w:spacing w:after="0"/>
        <w:rPr>
          <w:rFonts w:ascii="Arial" w:hAnsi="Arial" w:cs="Arial"/>
          <w:noProof/>
          <w:sz w:val="22"/>
          <w:szCs w:val="22"/>
        </w:rPr>
      </w:pPr>
      <w:r w:rsidRPr="00D2119E">
        <w:rPr>
          <w:rFonts w:ascii="Arial" w:hAnsi="Arial" w:cs="Arial"/>
          <w:noProof/>
          <w:sz w:val="22"/>
          <w:szCs w:val="22"/>
        </w:rPr>
        <w:t>Strong collaboration</w:t>
      </w:r>
    </w:p>
    <w:p w14:paraId="50DF2C27" w14:textId="77777777" w:rsidR="0030228E" w:rsidRPr="00481524" w:rsidRDefault="0030228E" w:rsidP="0030228E">
      <w:pPr>
        <w:pStyle w:val="HTMLPreformatted"/>
        <w:numPr>
          <w:ilvl w:val="0"/>
          <w:numId w:val="15"/>
        </w:numPr>
        <w:rPr>
          <w:rFonts w:ascii="Arial" w:hAnsi="Arial" w:cs="Arial"/>
          <w:sz w:val="22"/>
          <w:szCs w:val="22"/>
          <w:lang w:val="en"/>
        </w:rPr>
      </w:pPr>
      <w:r w:rsidRPr="00481524">
        <w:rPr>
          <w:rFonts w:ascii="Arial" w:hAnsi="Arial" w:cs="Arial"/>
          <w:noProof/>
          <w:sz w:val="22"/>
          <w:szCs w:val="22"/>
        </w:rPr>
        <w:t>Computer architecture</w:t>
      </w:r>
    </w:p>
    <w:p w14:paraId="776959E9" w14:textId="77777777" w:rsidR="00537119" w:rsidRDefault="3E728D53" w:rsidP="3E728D53">
      <w:pPr>
        <w:pStyle w:val="HTMLPreformatted"/>
        <w:numPr>
          <w:ilvl w:val="0"/>
          <w:numId w:val="15"/>
        </w:numPr>
        <w:rPr>
          <w:rFonts w:ascii="Arial" w:hAnsi="Arial" w:cs="Arial"/>
          <w:sz w:val="22"/>
          <w:szCs w:val="22"/>
          <w:lang w:val="en"/>
        </w:rPr>
      </w:pPr>
      <w:r w:rsidRPr="3E728D53">
        <w:rPr>
          <w:rFonts w:ascii="Arial" w:hAnsi="Arial" w:cs="Arial"/>
          <w:sz w:val="22"/>
          <w:szCs w:val="22"/>
          <w:lang w:val="en"/>
        </w:rPr>
        <w:t>LAN/WAN Administration</w:t>
      </w:r>
    </w:p>
    <w:p w14:paraId="728C5810" w14:textId="77777777" w:rsidR="00246C61" w:rsidRDefault="3E728D53" w:rsidP="3E728D53">
      <w:pPr>
        <w:pStyle w:val="HTMLPreformatted"/>
        <w:numPr>
          <w:ilvl w:val="0"/>
          <w:numId w:val="15"/>
        </w:numPr>
        <w:rPr>
          <w:rFonts w:ascii="Arial" w:hAnsi="Arial" w:cs="Arial"/>
          <w:sz w:val="22"/>
          <w:szCs w:val="22"/>
          <w:lang w:val="en"/>
        </w:rPr>
      </w:pPr>
      <w:r w:rsidRPr="3E728D53">
        <w:rPr>
          <w:rFonts w:ascii="Arial" w:hAnsi="Arial" w:cs="Arial"/>
          <w:sz w:val="22"/>
          <w:szCs w:val="22"/>
          <w:lang w:val="en"/>
        </w:rPr>
        <w:t>Firewall Administration</w:t>
      </w:r>
    </w:p>
    <w:p w14:paraId="51D2B546" w14:textId="77777777" w:rsidR="00E4315D" w:rsidRPr="00D2119E" w:rsidRDefault="00D2119E" w:rsidP="004E752C">
      <w:pPr>
        <w:pStyle w:val="Encabezadodelaseccin"/>
        <w:rPr>
          <w:noProof/>
        </w:rPr>
      </w:pPr>
      <w:r>
        <w:rPr>
          <w:noProof/>
        </w:rPr>
        <w:t>TECHNICAL SKILLS</w:t>
      </w:r>
    </w:p>
    <w:p w14:paraId="796DA06D" w14:textId="77777777" w:rsidR="00D2119E" w:rsidRPr="0033781A" w:rsidRDefault="3E728D53" w:rsidP="3E728D53">
      <w:pPr>
        <w:pStyle w:val="HTMLPreformatted"/>
        <w:rPr>
          <w:rFonts w:ascii="Arial" w:hAnsi="Arial" w:cs="Arial"/>
          <w:sz w:val="22"/>
          <w:szCs w:val="22"/>
          <w:lang w:val="en"/>
        </w:rPr>
      </w:pPr>
      <w:r w:rsidRPr="3E728D53">
        <w:rPr>
          <w:rFonts w:ascii="Arial" w:hAnsi="Arial" w:cs="Arial"/>
          <w:b/>
          <w:bCs/>
          <w:sz w:val="22"/>
          <w:szCs w:val="22"/>
          <w:lang w:val="en"/>
        </w:rPr>
        <w:t>Operating Systems</w:t>
      </w:r>
      <w:r w:rsidRPr="3E728D53">
        <w:rPr>
          <w:rFonts w:ascii="Arial" w:hAnsi="Arial" w:cs="Arial"/>
          <w:sz w:val="22"/>
          <w:szCs w:val="22"/>
          <w:lang w:val="en"/>
        </w:rPr>
        <w:t>:  Windows Server 2003/2008/2012 (Active Directory, SNMP, DHCP, DNS), Windows XP/7/8/8.1/10</w:t>
      </w:r>
    </w:p>
    <w:p w14:paraId="52F7DD20" w14:textId="77777777" w:rsidR="00D2119E" w:rsidRPr="0033781A" w:rsidRDefault="00D2119E" w:rsidP="00204434">
      <w:pPr>
        <w:pStyle w:val="HTMLPreformatted"/>
        <w:rPr>
          <w:rFonts w:ascii="Arial" w:hAnsi="Arial" w:cs="Arial"/>
          <w:sz w:val="22"/>
          <w:szCs w:val="22"/>
          <w:lang w:val="en"/>
        </w:rPr>
      </w:pPr>
    </w:p>
    <w:p w14:paraId="5DCA1E5D" w14:textId="1B64FF16" w:rsidR="006533C0" w:rsidRDefault="3E728D53" w:rsidP="3E728D53">
      <w:pPr>
        <w:pStyle w:val="HTMLPreformatted"/>
        <w:rPr>
          <w:rFonts w:ascii="Arial" w:hAnsi="Arial" w:cs="Arial"/>
          <w:noProof/>
          <w:sz w:val="22"/>
          <w:szCs w:val="22"/>
        </w:rPr>
      </w:pPr>
      <w:r w:rsidRPr="3E728D53">
        <w:rPr>
          <w:rFonts w:ascii="Arial" w:hAnsi="Arial" w:cs="Arial"/>
          <w:b/>
          <w:bCs/>
          <w:sz w:val="22"/>
          <w:szCs w:val="22"/>
          <w:lang w:val="en"/>
        </w:rPr>
        <w:t xml:space="preserve">Programming: </w:t>
      </w:r>
      <w:r w:rsidRPr="3E728D53">
        <w:rPr>
          <w:rFonts w:ascii="Arial" w:hAnsi="Arial" w:cs="Arial"/>
          <w:sz w:val="22"/>
          <w:szCs w:val="22"/>
          <w:lang w:val="en"/>
        </w:rPr>
        <w:t xml:space="preserve">JavaScript, HTML5, PHP, CSS3, JAVA, XML, SQL, T-SQL, </w:t>
      </w:r>
    </w:p>
    <w:p w14:paraId="04D1239C" w14:textId="77777777" w:rsidR="00EB4861" w:rsidRDefault="00EB4861" w:rsidP="00481524">
      <w:pPr>
        <w:pStyle w:val="HTMLPreformatted"/>
        <w:rPr>
          <w:rFonts w:ascii="Arial" w:hAnsi="Arial" w:cs="Arial"/>
          <w:noProof/>
          <w:sz w:val="22"/>
          <w:szCs w:val="22"/>
        </w:rPr>
      </w:pPr>
    </w:p>
    <w:p w14:paraId="74EAB7F1" w14:textId="47E2519F" w:rsidR="00EB4861" w:rsidRDefault="3E728D53" w:rsidP="3E728D53">
      <w:pPr>
        <w:pStyle w:val="HTMLPreformatted"/>
        <w:rPr>
          <w:rFonts w:ascii="Arial" w:hAnsi="Arial" w:cs="Arial"/>
          <w:sz w:val="22"/>
          <w:szCs w:val="22"/>
          <w:lang w:val="en"/>
        </w:rPr>
      </w:pPr>
      <w:r w:rsidRPr="3E728D53">
        <w:rPr>
          <w:rFonts w:ascii="Arial" w:hAnsi="Arial" w:cs="Arial"/>
          <w:b/>
          <w:bCs/>
          <w:noProof/>
          <w:sz w:val="22"/>
          <w:szCs w:val="22"/>
        </w:rPr>
        <w:t>Tools</w:t>
      </w:r>
      <w:r w:rsidRPr="3E728D53">
        <w:rPr>
          <w:rFonts w:ascii="Arial" w:hAnsi="Arial" w:cs="Arial"/>
          <w:noProof/>
          <w:sz w:val="22"/>
          <w:szCs w:val="22"/>
        </w:rPr>
        <w:t xml:space="preserve">: </w:t>
      </w:r>
      <w:r w:rsidRPr="3E728D53">
        <w:rPr>
          <w:rFonts w:ascii="Arial" w:hAnsi="Arial" w:cs="Arial"/>
          <w:sz w:val="22"/>
          <w:szCs w:val="22"/>
          <w:lang w:val="en"/>
        </w:rPr>
        <w:t>NetBeans, Eclipse, Atom,</w:t>
      </w:r>
      <w:r w:rsidR="00AF3ACC">
        <w:rPr>
          <w:rFonts w:ascii="Arial" w:hAnsi="Arial" w:cs="Arial"/>
          <w:sz w:val="22"/>
          <w:szCs w:val="22"/>
          <w:lang w:val="en"/>
        </w:rPr>
        <w:t xml:space="preserve"> Node.js ,</w:t>
      </w:r>
      <w:r w:rsidRPr="3E728D53">
        <w:rPr>
          <w:rFonts w:ascii="Arial" w:hAnsi="Arial" w:cs="Arial"/>
          <w:sz w:val="22"/>
          <w:szCs w:val="22"/>
          <w:lang w:val="en"/>
        </w:rPr>
        <w:t xml:space="preserve"> Android Studio, PostgreSQL, XAMPP,</w:t>
      </w:r>
      <w:r w:rsidRPr="3E728D53">
        <w:rPr>
          <w:rFonts w:ascii="Arial" w:hAnsi="Arial" w:cs="Arial"/>
          <w:noProof/>
          <w:sz w:val="22"/>
          <w:szCs w:val="22"/>
        </w:rPr>
        <w:t xml:space="preserve"> </w:t>
      </w:r>
      <w:r w:rsidRPr="3E728D53">
        <w:rPr>
          <w:rFonts w:ascii="Arial" w:hAnsi="Arial" w:cs="Arial"/>
          <w:sz w:val="22"/>
          <w:szCs w:val="22"/>
          <w:lang w:val="en"/>
        </w:rPr>
        <w:t>Spinner, MDaemon, DameWare, IPScan.</w:t>
      </w:r>
    </w:p>
    <w:p w14:paraId="7CD5E251" w14:textId="77777777" w:rsidR="0011130C" w:rsidRDefault="0011130C" w:rsidP="00B925A1">
      <w:pPr>
        <w:pStyle w:val="Encabezadodelaseccin"/>
        <w:spacing w:after="0"/>
        <w:rPr>
          <w:noProof/>
          <w:lang w:val="en-US"/>
        </w:rPr>
      </w:pPr>
    </w:p>
    <w:p w14:paraId="68626703" w14:textId="77777777" w:rsidR="0011130C" w:rsidRDefault="0011130C" w:rsidP="00B925A1">
      <w:pPr>
        <w:pStyle w:val="Encabezadodelaseccin"/>
        <w:spacing w:after="0"/>
        <w:rPr>
          <w:noProof/>
          <w:lang w:val="en-US"/>
        </w:rPr>
      </w:pPr>
    </w:p>
    <w:p w14:paraId="1EE6A10C" w14:textId="77777777" w:rsidR="00E4315D" w:rsidRDefault="00C477B2" w:rsidP="00B925A1">
      <w:pPr>
        <w:pStyle w:val="Encabezadodelaseccin"/>
        <w:spacing w:after="0"/>
        <w:rPr>
          <w:noProof/>
          <w:lang w:val="en-US"/>
        </w:rPr>
      </w:pPr>
      <w:r>
        <w:rPr>
          <w:noProof/>
          <w:lang w:val="en-US"/>
        </w:rPr>
        <w:t>EXPERIENCE</w:t>
      </w:r>
    </w:p>
    <w:p w14:paraId="141838A2" w14:textId="77777777" w:rsidR="006220DD" w:rsidRPr="00C627B2" w:rsidRDefault="006220DD" w:rsidP="00026D8C">
      <w:pPr>
        <w:spacing w:after="0"/>
        <w:rPr>
          <w:rFonts w:ascii="Arial" w:hAnsi="Arial" w:cs="Arial"/>
          <w:b/>
          <w:noProof/>
          <w:sz w:val="22"/>
          <w:szCs w:val="22"/>
        </w:rPr>
      </w:pPr>
      <w:r w:rsidRPr="00C627B2">
        <w:rPr>
          <w:rFonts w:ascii="Arial" w:hAnsi="Arial" w:cs="Arial"/>
          <w:b/>
          <w:noProof/>
          <w:sz w:val="22"/>
          <w:szCs w:val="22"/>
        </w:rPr>
        <w:t>Manager</w:t>
      </w:r>
      <w:r w:rsidR="00E17AFB" w:rsidRPr="00C627B2">
        <w:rPr>
          <w:rFonts w:ascii="Arial" w:hAnsi="Arial" w:cs="Arial"/>
          <w:b/>
          <w:noProof/>
          <w:sz w:val="22"/>
          <w:szCs w:val="22"/>
        </w:rPr>
        <w:t>(Current work) | Tango Mango USA | Jan 2017</w:t>
      </w:r>
    </w:p>
    <w:p w14:paraId="7703A039" w14:textId="77777777" w:rsidR="00BF586B" w:rsidRPr="00C627B2" w:rsidRDefault="3E728D53" w:rsidP="3E728D53">
      <w:pPr>
        <w:pStyle w:val="HTMLPreformatted"/>
        <w:numPr>
          <w:ilvl w:val="0"/>
          <w:numId w:val="5"/>
        </w:numPr>
        <w:rPr>
          <w:rFonts w:ascii="Arial" w:hAnsi="Arial" w:cs="Arial"/>
          <w:sz w:val="22"/>
          <w:szCs w:val="22"/>
          <w:lang w:val="en"/>
        </w:rPr>
      </w:pPr>
      <w:r w:rsidRPr="3E728D53">
        <w:rPr>
          <w:rFonts w:ascii="Arial" w:hAnsi="Arial" w:cs="Arial"/>
          <w:sz w:val="22"/>
          <w:szCs w:val="22"/>
          <w:lang w:val="en"/>
        </w:rPr>
        <w:t>Processing orders.</w:t>
      </w:r>
    </w:p>
    <w:p w14:paraId="2E175800" w14:textId="77777777" w:rsidR="00BF586B" w:rsidRPr="00C627B2" w:rsidRDefault="3E728D53" w:rsidP="3E728D53">
      <w:pPr>
        <w:pStyle w:val="HTMLPreformatted"/>
        <w:numPr>
          <w:ilvl w:val="0"/>
          <w:numId w:val="5"/>
        </w:numPr>
        <w:rPr>
          <w:rFonts w:ascii="Arial" w:hAnsi="Arial" w:cs="Arial"/>
          <w:sz w:val="22"/>
          <w:szCs w:val="22"/>
          <w:lang w:val="en"/>
        </w:rPr>
      </w:pPr>
      <w:r w:rsidRPr="3E728D53">
        <w:rPr>
          <w:rFonts w:ascii="Arial" w:hAnsi="Arial" w:cs="Arial"/>
          <w:sz w:val="22"/>
          <w:szCs w:val="22"/>
          <w:lang w:val="en"/>
        </w:rPr>
        <w:t>Operating informatics systems.</w:t>
      </w:r>
    </w:p>
    <w:p w14:paraId="70F26528" w14:textId="77777777" w:rsidR="00BF586B" w:rsidRPr="00C627B2" w:rsidRDefault="3E728D53" w:rsidP="3E728D53">
      <w:pPr>
        <w:pStyle w:val="HTMLPreformatted"/>
        <w:numPr>
          <w:ilvl w:val="0"/>
          <w:numId w:val="5"/>
        </w:numPr>
        <w:rPr>
          <w:rFonts w:ascii="Arial" w:hAnsi="Arial" w:cs="Arial"/>
          <w:sz w:val="22"/>
          <w:szCs w:val="22"/>
          <w:lang w:val="en"/>
        </w:rPr>
      </w:pPr>
      <w:r w:rsidRPr="3E728D53">
        <w:rPr>
          <w:rFonts w:ascii="Arial" w:hAnsi="Arial" w:cs="Arial"/>
          <w:sz w:val="22"/>
          <w:szCs w:val="22"/>
          <w:lang w:val="en"/>
        </w:rPr>
        <w:t>Liaising with customers and other departments.</w:t>
      </w:r>
    </w:p>
    <w:p w14:paraId="1ED4FC16" w14:textId="77777777" w:rsidR="00BF586B" w:rsidRPr="00C627B2" w:rsidRDefault="3E728D53" w:rsidP="3E728D53">
      <w:pPr>
        <w:pStyle w:val="HTMLPreformatted"/>
        <w:numPr>
          <w:ilvl w:val="0"/>
          <w:numId w:val="5"/>
        </w:numPr>
        <w:rPr>
          <w:rFonts w:ascii="Arial" w:hAnsi="Arial" w:cs="Arial"/>
          <w:sz w:val="22"/>
          <w:szCs w:val="22"/>
          <w:lang w:val="en"/>
        </w:rPr>
      </w:pPr>
      <w:r w:rsidRPr="3E728D53">
        <w:rPr>
          <w:rFonts w:ascii="Arial" w:hAnsi="Arial" w:cs="Arial"/>
          <w:sz w:val="22"/>
          <w:szCs w:val="22"/>
          <w:lang w:val="en"/>
        </w:rPr>
        <w:t>Training, supervising and appraising staff.</w:t>
      </w:r>
    </w:p>
    <w:p w14:paraId="231DB4DB" w14:textId="77777777" w:rsidR="00BF586B" w:rsidRPr="00C627B2" w:rsidRDefault="3E728D53" w:rsidP="3E728D53">
      <w:pPr>
        <w:pStyle w:val="HTMLPreformatted"/>
        <w:numPr>
          <w:ilvl w:val="0"/>
          <w:numId w:val="5"/>
        </w:numPr>
        <w:rPr>
          <w:rFonts w:ascii="Arial" w:hAnsi="Arial" w:cs="Arial"/>
          <w:sz w:val="22"/>
          <w:szCs w:val="22"/>
          <w:lang w:val="en"/>
        </w:rPr>
      </w:pPr>
      <w:r w:rsidRPr="3E728D53">
        <w:rPr>
          <w:rFonts w:ascii="Arial" w:hAnsi="Arial" w:cs="Arial"/>
          <w:sz w:val="22"/>
          <w:szCs w:val="22"/>
          <w:lang w:val="en"/>
        </w:rPr>
        <w:t>Maintaining statistical and financial records.</w:t>
      </w:r>
    </w:p>
    <w:p w14:paraId="50D9A9E4" w14:textId="77777777" w:rsidR="00BF586B" w:rsidRPr="00C627B2" w:rsidRDefault="3E728D53" w:rsidP="3E728D53">
      <w:pPr>
        <w:pStyle w:val="HTMLPreformatted"/>
        <w:numPr>
          <w:ilvl w:val="0"/>
          <w:numId w:val="5"/>
        </w:numPr>
        <w:rPr>
          <w:rFonts w:ascii="Arial" w:hAnsi="Arial" w:cs="Arial"/>
          <w:sz w:val="22"/>
          <w:szCs w:val="22"/>
          <w:lang w:val="en"/>
        </w:rPr>
      </w:pPr>
      <w:r w:rsidRPr="3E728D53">
        <w:rPr>
          <w:rFonts w:ascii="Arial" w:hAnsi="Arial" w:cs="Arial"/>
          <w:sz w:val="22"/>
          <w:szCs w:val="22"/>
          <w:lang w:val="en"/>
        </w:rPr>
        <w:t xml:space="preserve">Planning. </w:t>
      </w:r>
    </w:p>
    <w:p w14:paraId="26E1F360" w14:textId="77777777" w:rsidR="00BF586B" w:rsidRPr="00C627B2" w:rsidRDefault="3E728D53" w:rsidP="3E728D53">
      <w:pPr>
        <w:pStyle w:val="HTMLPreformatted"/>
        <w:numPr>
          <w:ilvl w:val="0"/>
          <w:numId w:val="5"/>
        </w:numPr>
        <w:rPr>
          <w:rFonts w:ascii="Arial" w:hAnsi="Arial" w:cs="Arial"/>
          <w:sz w:val="22"/>
          <w:szCs w:val="22"/>
          <w:lang w:val="en"/>
        </w:rPr>
      </w:pPr>
      <w:r w:rsidRPr="3E728D53">
        <w:rPr>
          <w:rFonts w:ascii="Arial" w:hAnsi="Arial" w:cs="Arial"/>
          <w:sz w:val="22"/>
          <w:szCs w:val="22"/>
          <w:lang w:val="en"/>
        </w:rPr>
        <w:t>Ensuring that quality objectives and delivery deadlines are met.</w:t>
      </w:r>
    </w:p>
    <w:p w14:paraId="0554FA57" w14:textId="77777777" w:rsidR="00BF586B" w:rsidRPr="00C627B2" w:rsidRDefault="3E728D53" w:rsidP="3E728D53">
      <w:pPr>
        <w:pStyle w:val="HTMLPreformatted"/>
        <w:numPr>
          <w:ilvl w:val="0"/>
          <w:numId w:val="5"/>
        </w:numPr>
        <w:rPr>
          <w:rFonts w:ascii="Arial" w:hAnsi="Arial" w:cs="Arial"/>
          <w:sz w:val="22"/>
          <w:szCs w:val="22"/>
          <w:lang w:val="en"/>
        </w:rPr>
      </w:pPr>
      <w:r w:rsidRPr="3E728D53">
        <w:rPr>
          <w:rFonts w:ascii="Arial" w:hAnsi="Arial" w:cs="Arial"/>
          <w:sz w:val="22"/>
          <w:szCs w:val="22"/>
          <w:lang w:val="en"/>
        </w:rPr>
        <w:t>Managing budgets.</w:t>
      </w:r>
    </w:p>
    <w:p w14:paraId="5D6FAC9F" w14:textId="77777777" w:rsidR="00BF586B" w:rsidRPr="00C627B2" w:rsidRDefault="3E728D53" w:rsidP="3E728D53">
      <w:pPr>
        <w:pStyle w:val="HTMLPreformatted"/>
        <w:numPr>
          <w:ilvl w:val="0"/>
          <w:numId w:val="5"/>
        </w:numPr>
        <w:rPr>
          <w:rFonts w:ascii="Arial" w:hAnsi="Arial" w:cs="Arial"/>
          <w:sz w:val="22"/>
          <w:szCs w:val="22"/>
          <w:lang w:val="en"/>
        </w:rPr>
      </w:pPr>
      <w:r w:rsidRPr="3E728D53">
        <w:rPr>
          <w:rFonts w:ascii="Arial" w:hAnsi="Arial" w:cs="Arial"/>
          <w:sz w:val="22"/>
          <w:szCs w:val="22"/>
          <w:lang w:val="en"/>
        </w:rPr>
        <w:t>Administering stock control.</w:t>
      </w:r>
    </w:p>
    <w:p w14:paraId="13CC4C8B" w14:textId="77777777" w:rsidR="00BF586B" w:rsidRPr="00C627B2" w:rsidRDefault="3E728D53" w:rsidP="3E728D53">
      <w:pPr>
        <w:pStyle w:val="HTMLPreformatted"/>
        <w:numPr>
          <w:ilvl w:val="0"/>
          <w:numId w:val="5"/>
        </w:numPr>
        <w:rPr>
          <w:rFonts w:ascii="Arial" w:hAnsi="Arial" w:cs="Arial"/>
          <w:sz w:val="22"/>
          <w:szCs w:val="22"/>
          <w:lang w:val="en"/>
        </w:rPr>
      </w:pPr>
      <w:r w:rsidRPr="3E728D53">
        <w:rPr>
          <w:rFonts w:ascii="Arial" w:hAnsi="Arial" w:cs="Arial"/>
          <w:sz w:val="22"/>
          <w:szCs w:val="22"/>
          <w:lang w:val="en"/>
        </w:rPr>
        <w:t>Measuring compliance with health and safety legislation.</w:t>
      </w:r>
    </w:p>
    <w:p w14:paraId="3B7D8D4B" w14:textId="77777777" w:rsidR="00E17AFB" w:rsidRDefault="00E17AFB" w:rsidP="00026D8C">
      <w:pPr>
        <w:spacing w:after="0"/>
        <w:rPr>
          <w:rFonts w:ascii="Arial" w:eastAsia="Times New Roman" w:hAnsi="Arial" w:cs="Arial"/>
          <w:b/>
          <w:noProof/>
          <w:color w:val="auto"/>
          <w:sz w:val="22"/>
          <w:szCs w:val="22"/>
          <w:lang w:val="en-US"/>
        </w:rPr>
      </w:pPr>
    </w:p>
    <w:p w14:paraId="339B550D" w14:textId="77777777" w:rsidR="006D267D" w:rsidRPr="00373984" w:rsidRDefault="00EC1597" w:rsidP="00026D8C">
      <w:pPr>
        <w:spacing w:after="0"/>
        <w:rPr>
          <w:rFonts w:ascii="Arial" w:hAnsi="Arial" w:cs="Arial"/>
          <w:b/>
          <w:noProof/>
          <w:sz w:val="22"/>
          <w:szCs w:val="22"/>
        </w:rPr>
      </w:pPr>
      <w:r w:rsidRPr="00373984">
        <w:rPr>
          <w:rFonts w:ascii="Arial" w:hAnsi="Arial" w:cs="Arial"/>
          <w:b/>
          <w:noProof/>
          <w:sz w:val="22"/>
          <w:szCs w:val="22"/>
        </w:rPr>
        <w:t xml:space="preserve">Network Administrator </w:t>
      </w:r>
      <w:r w:rsidR="00B71614" w:rsidRPr="00373984">
        <w:rPr>
          <w:rFonts w:ascii="Arial" w:hAnsi="Arial" w:cs="Arial"/>
          <w:b/>
          <w:noProof/>
          <w:sz w:val="22"/>
          <w:szCs w:val="22"/>
        </w:rPr>
        <w:t>| </w:t>
      </w:r>
      <w:r w:rsidRPr="00373984">
        <w:rPr>
          <w:rFonts w:ascii="Arial" w:hAnsi="Arial" w:cs="Arial"/>
          <w:b/>
          <w:noProof/>
          <w:sz w:val="22"/>
          <w:szCs w:val="22"/>
        </w:rPr>
        <w:t>Delegacion Municipal de la A</w:t>
      </w:r>
      <w:r w:rsidR="005915E0" w:rsidRPr="00373984">
        <w:rPr>
          <w:rFonts w:ascii="Arial" w:hAnsi="Arial" w:cs="Arial"/>
          <w:b/>
          <w:noProof/>
          <w:sz w:val="22"/>
          <w:szCs w:val="22"/>
        </w:rPr>
        <w:t>gricultura(Cuba)</w:t>
      </w:r>
      <w:r w:rsidR="00B71614" w:rsidRPr="00373984">
        <w:rPr>
          <w:rFonts w:ascii="Arial" w:hAnsi="Arial" w:cs="Arial"/>
          <w:b/>
          <w:noProof/>
          <w:sz w:val="22"/>
          <w:szCs w:val="22"/>
        </w:rPr>
        <w:t> | </w:t>
      </w:r>
      <w:r w:rsidRPr="00373984">
        <w:rPr>
          <w:rFonts w:ascii="Arial" w:hAnsi="Arial" w:cs="Arial"/>
          <w:b/>
          <w:noProof/>
          <w:sz w:val="22"/>
          <w:szCs w:val="22"/>
        </w:rPr>
        <w:t>Sept 2015</w:t>
      </w:r>
      <w:r w:rsidR="00FA5536">
        <w:rPr>
          <w:rFonts w:ascii="Arial" w:hAnsi="Arial" w:cs="Arial"/>
          <w:b/>
          <w:noProof/>
          <w:sz w:val="22"/>
          <w:szCs w:val="22"/>
        </w:rPr>
        <w:t xml:space="preserve"> </w:t>
      </w:r>
      <w:r w:rsidRPr="00373984">
        <w:rPr>
          <w:rFonts w:ascii="Arial" w:hAnsi="Arial" w:cs="Arial"/>
          <w:b/>
          <w:noProof/>
          <w:sz w:val="22"/>
          <w:szCs w:val="22"/>
        </w:rPr>
        <w:t xml:space="preserve">- Oct </w:t>
      </w:r>
      <w:r w:rsidR="005915E0" w:rsidRPr="00373984">
        <w:rPr>
          <w:rFonts w:ascii="Arial" w:hAnsi="Arial" w:cs="Arial"/>
          <w:b/>
          <w:noProof/>
          <w:sz w:val="22"/>
          <w:szCs w:val="22"/>
        </w:rPr>
        <w:t>2016</w:t>
      </w:r>
    </w:p>
    <w:p w14:paraId="0DE18313" w14:textId="77777777" w:rsidR="00AA3F99" w:rsidRDefault="3E728D53" w:rsidP="3E728D53">
      <w:pPr>
        <w:pStyle w:val="HTMLPreformatted"/>
        <w:numPr>
          <w:ilvl w:val="0"/>
          <w:numId w:val="5"/>
        </w:numPr>
        <w:rPr>
          <w:rFonts w:ascii="Arial" w:hAnsi="Arial" w:cs="Arial"/>
          <w:sz w:val="22"/>
          <w:szCs w:val="22"/>
          <w:lang w:val="en"/>
        </w:rPr>
      </w:pPr>
      <w:r w:rsidRPr="3E728D53">
        <w:rPr>
          <w:rFonts w:ascii="Arial" w:hAnsi="Arial" w:cs="Arial"/>
          <w:sz w:val="22"/>
          <w:szCs w:val="22"/>
          <w:lang w:val="en"/>
        </w:rPr>
        <w:t>Responsible for administration of LAN/WAN network (</w:t>
      </w:r>
      <w:r w:rsidRPr="3E728D53">
        <w:rPr>
          <w:rFonts w:ascii="Arial" w:hAnsi="Arial" w:cs="Arial"/>
          <w:noProof/>
          <w:sz w:val="22"/>
          <w:szCs w:val="22"/>
        </w:rPr>
        <w:t>Windows Server 2012).</w:t>
      </w:r>
    </w:p>
    <w:p w14:paraId="570846FA" w14:textId="77777777" w:rsidR="007801BB" w:rsidRPr="00AA3F99" w:rsidRDefault="3E728D53" w:rsidP="3E728D53">
      <w:pPr>
        <w:pStyle w:val="HTMLPreformatted"/>
        <w:numPr>
          <w:ilvl w:val="0"/>
          <w:numId w:val="5"/>
        </w:numPr>
        <w:rPr>
          <w:rFonts w:ascii="Arial" w:hAnsi="Arial" w:cs="Arial"/>
          <w:sz w:val="22"/>
          <w:szCs w:val="22"/>
          <w:lang w:val="en"/>
        </w:rPr>
      </w:pPr>
      <w:r w:rsidRPr="3E728D53">
        <w:rPr>
          <w:rFonts w:ascii="Arial" w:hAnsi="Arial" w:cs="Arial"/>
          <w:noProof/>
          <w:sz w:val="22"/>
          <w:szCs w:val="22"/>
        </w:rPr>
        <w:t xml:space="preserve">Maitained network stability and uptime by </w:t>
      </w:r>
      <w:r w:rsidRPr="3E728D53">
        <w:rPr>
          <w:rFonts w:ascii="Arial" w:hAnsi="Arial" w:cs="Arial"/>
          <w:sz w:val="22"/>
          <w:szCs w:val="22"/>
          <w:lang w:val="en"/>
        </w:rPr>
        <w:t>troubleshooting and resolving network performance problems.</w:t>
      </w:r>
    </w:p>
    <w:p w14:paraId="0B22D24F" w14:textId="77777777" w:rsidR="007801BB" w:rsidRDefault="3E728D53" w:rsidP="3E728D53">
      <w:pPr>
        <w:pStyle w:val="HTMLPreformatted"/>
        <w:numPr>
          <w:ilvl w:val="0"/>
          <w:numId w:val="5"/>
        </w:numPr>
        <w:rPr>
          <w:rFonts w:ascii="Arial" w:hAnsi="Arial" w:cs="Arial"/>
          <w:sz w:val="22"/>
          <w:szCs w:val="22"/>
          <w:lang w:val="en"/>
        </w:rPr>
      </w:pPr>
      <w:r w:rsidRPr="3E728D53">
        <w:rPr>
          <w:rFonts w:ascii="Arial" w:hAnsi="Arial" w:cs="Arial"/>
          <w:noProof/>
          <w:sz w:val="22"/>
          <w:szCs w:val="22"/>
        </w:rPr>
        <w:t xml:space="preserve">Monitored </w:t>
      </w:r>
      <w:r w:rsidRPr="3E728D53">
        <w:rPr>
          <w:rFonts w:ascii="Arial" w:hAnsi="Arial" w:cs="Arial"/>
          <w:sz w:val="22"/>
          <w:szCs w:val="22"/>
          <w:lang w:val="en"/>
        </w:rPr>
        <w:t>critical systems using a variety of monitoring tools, such as Spinner, MDaemon, DameWare, IPScan.</w:t>
      </w:r>
    </w:p>
    <w:p w14:paraId="1290C574" w14:textId="77777777" w:rsidR="00673CC2" w:rsidRPr="007801BB" w:rsidRDefault="3E728D53" w:rsidP="3E728D53">
      <w:pPr>
        <w:pStyle w:val="HTMLPreformatted"/>
        <w:numPr>
          <w:ilvl w:val="0"/>
          <w:numId w:val="5"/>
        </w:numPr>
        <w:rPr>
          <w:rFonts w:ascii="Arial" w:hAnsi="Arial" w:cs="Arial"/>
          <w:sz w:val="22"/>
          <w:szCs w:val="22"/>
          <w:lang w:val="en"/>
        </w:rPr>
      </w:pPr>
      <w:r w:rsidRPr="3E728D53">
        <w:rPr>
          <w:rFonts w:ascii="Arial" w:hAnsi="Arial" w:cs="Arial"/>
          <w:sz w:val="22"/>
          <w:szCs w:val="22"/>
          <w:lang w:val="en"/>
        </w:rPr>
        <w:t>Managed network security including firewall administration and antivirus installation on servers and attached desktops.</w:t>
      </w:r>
    </w:p>
    <w:p w14:paraId="50BDBD22" w14:textId="77777777" w:rsidR="00DB180A" w:rsidRPr="00BB46EB" w:rsidRDefault="3E728D53" w:rsidP="3E728D53">
      <w:pPr>
        <w:pStyle w:val="HTMLPreformatted"/>
        <w:numPr>
          <w:ilvl w:val="0"/>
          <w:numId w:val="5"/>
        </w:numPr>
        <w:rPr>
          <w:rFonts w:ascii="Arial" w:hAnsi="Arial" w:cs="Arial"/>
          <w:sz w:val="22"/>
          <w:szCs w:val="22"/>
          <w:lang w:val="en"/>
        </w:rPr>
      </w:pPr>
      <w:r w:rsidRPr="3E728D53">
        <w:rPr>
          <w:rFonts w:ascii="Arial" w:hAnsi="Arial" w:cs="Arial"/>
          <w:sz w:val="22"/>
          <w:szCs w:val="22"/>
          <w:lang w:val="en"/>
        </w:rPr>
        <w:t>Installed and configured network equipment such as routers/switches, firewalls, and wireless arrays to support operations.</w:t>
      </w:r>
    </w:p>
    <w:p w14:paraId="50D34C4D" w14:textId="77777777" w:rsidR="00673CC2" w:rsidRDefault="3E728D53" w:rsidP="3E728D53">
      <w:pPr>
        <w:pStyle w:val="HTMLPreformatted"/>
        <w:numPr>
          <w:ilvl w:val="0"/>
          <w:numId w:val="5"/>
        </w:numPr>
        <w:rPr>
          <w:rFonts w:ascii="Arial" w:hAnsi="Arial" w:cs="Arial"/>
          <w:sz w:val="22"/>
          <w:szCs w:val="22"/>
          <w:lang w:val="en"/>
        </w:rPr>
      </w:pPr>
      <w:r w:rsidRPr="3E728D53">
        <w:rPr>
          <w:rFonts w:ascii="Arial" w:hAnsi="Arial" w:cs="Arial"/>
          <w:sz w:val="22"/>
          <w:szCs w:val="22"/>
          <w:lang w:val="en"/>
        </w:rPr>
        <w:t>Scheduled, coordinated and deployed updates and preventive maintenance to servers and supported business applications preventative maintenance with limited downtime.</w:t>
      </w:r>
    </w:p>
    <w:p w14:paraId="2DE3DF81" w14:textId="77777777" w:rsidR="0012110C" w:rsidRDefault="0012110C" w:rsidP="0012110C">
      <w:pPr>
        <w:pStyle w:val="HTMLPreformatted"/>
        <w:ind w:left="360"/>
        <w:rPr>
          <w:rFonts w:ascii="Arial" w:hAnsi="Arial" w:cs="Arial"/>
          <w:sz w:val="22"/>
          <w:szCs w:val="22"/>
          <w:lang w:val="en"/>
        </w:rPr>
      </w:pPr>
    </w:p>
    <w:p w14:paraId="7EE982C7" w14:textId="77777777" w:rsidR="00CC5C88" w:rsidRPr="00D2119E" w:rsidRDefault="3E728D53" w:rsidP="3E728D53">
      <w:pPr>
        <w:pStyle w:val="HTMLPreformatted"/>
        <w:numPr>
          <w:ilvl w:val="0"/>
          <w:numId w:val="5"/>
        </w:numPr>
        <w:rPr>
          <w:rFonts w:ascii="Arial" w:hAnsi="Arial" w:cs="Arial"/>
          <w:sz w:val="22"/>
          <w:szCs w:val="22"/>
          <w:lang w:val="en"/>
        </w:rPr>
      </w:pPr>
      <w:r w:rsidRPr="3E728D53">
        <w:rPr>
          <w:rFonts w:ascii="Arial" w:hAnsi="Arial" w:cs="Arial"/>
          <w:sz w:val="22"/>
          <w:szCs w:val="22"/>
          <w:lang w:val="en"/>
        </w:rPr>
        <w:t xml:space="preserve">Installed the wired network and computing resources, such as network printers, scanners, access points. </w:t>
      </w:r>
    </w:p>
    <w:p w14:paraId="22971363" w14:textId="77777777" w:rsidR="006A572A" w:rsidRDefault="3E728D53" w:rsidP="3E728D53">
      <w:pPr>
        <w:pStyle w:val="HTMLPreformatted"/>
        <w:numPr>
          <w:ilvl w:val="0"/>
          <w:numId w:val="5"/>
        </w:numPr>
        <w:rPr>
          <w:rFonts w:ascii="Arial" w:hAnsi="Arial" w:cs="Arial"/>
          <w:sz w:val="22"/>
          <w:szCs w:val="22"/>
          <w:lang w:val="en"/>
        </w:rPr>
      </w:pPr>
      <w:r w:rsidRPr="3E728D53">
        <w:rPr>
          <w:rFonts w:ascii="Arial" w:hAnsi="Arial" w:cs="Arial"/>
          <w:sz w:val="22"/>
          <w:szCs w:val="22"/>
          <w:lang w:val="en"/>
        </w:rPr>
        <w:t>Repaired personal computers, laptops, routers, network switch, monitors.</w:t>
      </w:r>
    </w:p>
    <w:p w14:paraId="628D248E" w14:textId="77777777" w:rsidR="00643B32" w:rsidRDefault="3E728D53" w:rsidP="3E728D53">
      <w:pPr>
        <w:pStyle w:val="HTMLPreformatted"/>
        <w:numPr>
          <w:ilvl w:val="0"/>
          <w:numId w:val="5"/>
        </w:numPr>
        <w:rPr>
          <w:rFonts w:ascii="Arial" w:hAnsi="Arial" w:cs="Arial"/>
          <w:sz w:val="22"/>
          <w:szCs w:val="22"/>
          <w:lang w:val="en"/>
        </w:rPr>
      </w:pPr>
      <w:r w:rsidRPr="3E728D53">
        <w:rPr>
          <w:rFonts w:ascii="Arial" w:hAnsi="Arial" w:cs="Arial"/>
          <w:sz w:val="22"/>
          <w:szCs w:val="22"/>
          <w:lang w:val="en"/>
        </w:rPr>
        <w:t>Designed and developed intranet supporting 100+ employees providing information on internal services using DHTML, JavaScript, PHP, CSS</w:t>
      </w:r>
    </w:p>
    <w:p w14:paraId="32BBBADB" w14:textId="77777777" w:rsidR="00643B32" w:rsidRPr="00643B32" w:rsidRDefault="3E728D53" w:rsidP="3E728D53">
      <w:pPr>
        <w:pStyle w:val="HTMLPreformatted"/>
        <w:numPr>
          <w:ilvl w:val="0"/>
          <w:numId w:val="5"/>
        </w:numPr>
        <w:rPr>
          <w:rFonts w:ascii="Arial" w:hAnsi="Arial" w:cs="Arial"/>
          <w:sz w:val="22"/>
          <w:szCs w:val="22"/>
          <w:lang w:val="en"/>
        </w:rPr>
      </w:pPr>
      <w:r w:rsidRPr="3E728D53">
        <w:rPr>
          <w:rFonts w:ascii="Arial" w:hAnsi="Arial" w:cs="Arial"/>
          <w:sz w:val="22"/>
          <w:szCs w:val="22"/>
          <w:lang w:val="en"/>
        </w:rPr>
        <w:t>Created and ensured accuracy of network documentation such as procedures, diagrams, and manual.</w:t>
      </w:r>
    </w:p>
    <w:p w14:paraId="2575C090" w14:textId="77777777" w:rsidR="00643B32" w:rsidRDefault="00643B32" w:rsidP="00643B32">
      <w:pPr>
        <w:pStyle w:val="HTMLPreformatted"/>
        <w:ind w:left="360"/>
        <w:rPr>
          <w:rFonts w:ascii="Arial" w:hAnsi="Arial" w:cs="Arial"/>
          <w:sz w:val="22"/>
          <w:szCs w:val="22"/>
          <w:lang w:val="en"/>
        </w:rPr>
      </w:pPr>
    </w:p>
    <w:p w14:paraId="20933901" w14:textId="6B130146" w:rsidR="002477E9" w:rsidRPr="00B7720F" w:rsidRDefault="3E728D53" w:rsidP="3E728D53">
      <w:pPr>
        <w:pStyle w:val="HTMLPreformatted"/>
        <w:rPr>
          <w:rFonts w:ascii="Arial" w:hAnsi="Arial" w:cs="Arial"/>
          <w:b/>
          <w:bCs/>
          <w:noProof/>
          <w:sz w:val="22"/>
          <w:szCs w:val="22"/>
          <w:lang w:val="en-US"/>
        </w:rPr>
      </w:pPr>
      <w:r w:rsidRPr="3E728D53">
        <w:rPr>
          <w:rFonts w:ascii="Arial" w:hAnsi="Arial" w:cs="Arial"/>
          <w:b/>
          <w:bCs/>
          <w:noProof/>
          <w:sz w:val="22"/>
          <w:szCs w:val="22"/>
          <w:lang w:val="en-US"/>
        </w:rPr>
        <w:t>JAVA Programmer</w:t>
      </w:r>
      <w:r w:rsidRPr="3E728D53">
        <w:rPr>
          <w:rFonts w:ascii="Arial" w:hAnsi="Arial" w:cs="Arial"/>
          <w:b/>
          <w:bCs/>
          <w:sz w:val="22"/>
          <w:szCs w:val="22"/>
          <w:lang w:val="en"/>
        </w:rPr>
        <w:t xml:space="preserve"> </w:t>
      </w:r>
      <w:r w:rsidRPr="3E728D53">
        <w:rPr>
          <w:rFonts w:ascii="Arial" w:hAnsi="Arial" w:cs="Arial"/>
          <w:b/>
          <w:bCs/>
          <w:noProof/>
          <w:sz w:val="22"/>
          <w:szCs w:val="22"/>
          <w:lang w:val="en-US"/>
        </w:rPr>
        <w:t xml:space="preserve">| </w:t>
      </w:r>
      <w:r w:rsidRPr="3E728D53">
        <w:rPr>
          <w:rFonts w:ascii="Arial" w:hAnsi="Arial" w:cs="Arial"/>
          <w:b/>
          <w:bCs/>
          <w:sz w:val="22"/>
          <w:szCs w:val="22"/>
          <w:lang w:val="en"/>
        </w:rPr>
        <w:t xml:space="preserve">DESOFT </w:t>
      </w:r>
      <w:r w:rsidR="00E257C8">
        <w:rPr>
          <w:rFonts w:ascii="Arial" w:hAnsi="Arial" w:cs="Arial"/>
          <w:b/>
          <w:bCs/>
          <w:noProof/>
          <w:sz w:val="22"/>
          <w:szCs w:val="22"/>
          <w:lang w:val="en-US"/>
        </w:rPr>
        <w:t>| Feb 2015 -  Aug 2016</w:t>
      </w:r>
      <w:bookmarkStart w:id="0" w:name="_GoBack"/>
      <w:bookmarkEnd w:id="0"/>
    </w:p>
    <w:p w14:paraId="00AF4FD0" w14:textId="77777777" w:rsidR="002477E9" w:rsidRDefault="3E728D53" w:rsidP="3E728D53">
      <w:pPr>
        <w:pStyle w:val="HTMLPreformatted"/>
        <w:numPr>
          <w:ilvl w:val="0"/>
          <w:numId w:val="10"/>
        </w:numPr>
        <w:rPr>
          <w:rFonts w:ascii="Arial" w:hAnsi="Arial" w:cs="Arial"/>
          <w:noProof/>
          <w:sz w:val="22"/>
          <w:szCs w:val="22"/>
        </w:rPr>
      </w:pPr>
      <w:r w:rsidRPr="3E728D53">
        <w:rPr>
          <w:rFonts w:ascii="Arial" w:hAnsi="Arial" w:cs="Arial"/>
          <w:noProof/>
          <w:sz w:val="22"/>
          <w:szCs w:val="22"/>
          <w:lang w:val="en-US"/>
        </w:rPr>
        <w:t xml:space="preserve">Developed Android ready apps to provide real-time key performance indicators helping improvide business decision. </w:t>
      </w:r>
      <w:r w:rsidRPr="3E728D53">
        <w:rPr>
          <w:rFonts w:ascii="Arial" w:hAnsi="Arial" w:cs="Arial"/>
          <w:sz w:val="22"/>
          <w:szCs w:val="22"/>
          <w:lang w:val="en"/>
        </w:rPr>
        <w:t xml:space="preserve">Technologies used: </w:t>
      </w:r>
      <w:r w:rsidRPr="3E728D53">
        <w:rPr>
          <w:rFonts w:ascii="Arial" w:hAnsi="Arial" w:cs="Arial"/>
          <w:noProof/>
          <w:sz w:val="22"/>
          <w:szCs w:val="22"/>
        </w:rPr>
        <w:t>JAVA, NetBeans, TomCat, Eclipse, Gradle.</w:t>
      </w:r>
    </w:p>
    <w:p w14:paraId="259FF72D" w14:textId="77777777" w:rsidR="002477E9" w:rsidRPr="00B7720F" w:rsidRDefault="00893998" w:rsidP="00E24C85">
      <w:pPr>
        <w:pStyle w:val="HTMLPreformatted"/>
        <w:numPr>
          <w:ilvl w:val="0"/>
          <w:numId w:val="10"/>
        </w:numPr>
        <w:rPr>
          <w:rFonts w:ascii="Arial" w:hAnsi="Arial" w:cs="Arial"/>
          <w:noProof/>
          <w:sz w:val="22"/>
          <w:szCs w:val="22"/>
          <w:lang w:val="en-US"/>
        </w:rPr>
      </w:pPr>
      <w:r w:rsidRPr="00B7720F">
        <w:rPr>
          <w:rFonts w:ascii="Arial" w:hAnsi="Arial" w:cs="Arial"/>
          <w:noProof/>
          <w:sz w:val="22"/>
          <w:szCs w:val="22"/>
          <w:lang w:val="en-US"/>
        </w:rPr>
        <w:t>Crea</w:t>
      </w:r>
      <w:r w:rsidR="00CE4231">
        <w:rPr>
          <w:rFonts w:ascii="Arial" w:hAnsi="Arial" w:cs="Arial"/>
          <w:noProof/>
          <w:sz w:val="22"/>
          <w:szCs w:val="22"/>
          <w:lang w:val="en-US"/>
        </w:rPr>
        <w:t>ted online user´s guide for apps</w:t>
      </w:r>
      <w:r w:rsidRPr="00B7720F">
        <w:rPr>
          <w:rFonts w:ascii="Arial" w:hAnsi="Arial" w:cs="Arial"/>
          <w:noProof/>
          <w:sz w:val="22"/>
          <w:szCs w:val="22"/>
          <w:lang w:val="en-US"/>
        </w:rPr>
        <w:t>.</w:t>
      </w:r>
    </w:p>
    <w:p w14:paraId="1794C9AF" w14:textId="77777777" w:rsidR="00893998" w:rsidRPr="00B7720F" w:rsidRDefault="00893998" w:rsidP="00E24C85">
      <w:pPr>
        <w:pStyle w:val="HTMLPreformatted"/>
        <w:numPr>
          <w:ilvl w:val="0"/>
          <w:numId w:val="10"/>
        </w:numPr>
        <w:rPr>
          <w:rFonts w:ascii="Arial" w:hAnsi="Arial" w:cs="Arial"/>
          <w:noProof/>
          <w:sz w:val="22"/>
          <w:szCs w:val="22"/>
          <w:lang w:val="en-US"/>
        </w:rPr>
      </w:pPr>
      <w:r w:rsidRPr="00B7720F">
        <w:rPr>
          <w:rFonts w:ascii="Arial" w:hAnsi="Arial" w:cs="Arial"/>
          <w:noProof/>
          <w:sz w:val="22"/>
          <w:szCs w:val="22"/>
          <w:lang w:val="en-US"/>
        </w:rPr>
        <w:t xml:space="preserve">Created module to connect to BIMAS </w:t>
      </w:r>
      <w:r w:rsidR="00605473">
        <w:rPr>
          <w:rFonts w:ascii="Arial" w:hAnsi="Arial" w:cs="Arial"/>
          <w:noProof/>
          <w:sz w:val="22"/>
          <w:szCs w:val="22"/>
          <w:lang w:val="en-US"/>
        </w:rPr>
        <w:t xml:space="preserve">porlets service </w:t>
      </w:r>
      <w:r w:rsidRPr="00B7720F">
        <w:rPr>
          <w:rFonts w:ascii="Arial" w:hAnsi="Arial" w:cs="Arial"/>
          <w:noProof/>
          <w:sz w:val="22"/>
          <w:szCs w:val="22"/>
          <w:lang w:val="en-US"/>
        </w:rPr>
        <w:t>to pull data and display in real-time in app.</w:t>
      </w:r>
    </w:p>
    <w:p w14:paraId="2E52A9F0" w14:textId="77777777" w:rsidR="00893998" w:rsidRPr="00B7720F" w:rsidRDefault="00893998" w:rsidP="00E24C85">
      <w:pPr>
        <w:pStyle w:val="HTMLPreformatted"/>
        <w:numPr>
          <w:ilvl w:val="0"/>
          <w:numId w:val="10"/>
        </w:numPr>
        <w:rPr>
          <w:rFonts w:ascii="Arial" w:hAnsi="Arial" w:cs="Arial"/>
          <w:noProof/>
          <w:sz w:val="22"/>
          <w:szCs w:val="22"/>
          <w:lang w:val="en-US"/>
        </w:rPr>
      </w:pPr>
      <w:r w:rsidRPr="00B7720F">
        <w:rPr>
          <w:rFonts w:ascii="Arial" w:hAnsi="Arial" w:cs="Arial"/>
          <w:noProof/>
          <w:sz w:val="22"/>
          <w:szCs w:val="22"/>
          <w:lang w:val="en-US"/>
        </w:rPr>
        <w:lastRenderedPageBreak/>
        <w:t>Created module to subscribe and send emails to users with selected indicators.</w:t>
      </w:r>
    </w:p>
    <w:p w14:paraId="5E631380" w14:textId="77777777" w:rsidR="00893998" w:rsidRPr="00B7720F" w:rsidRDefault="00893998" w:rsidP="002477E9">
      <w:pPr>
        <w:pStyle w:val="HTMLPreformatted"/>
        <w:numPr>
          <w:ilvl w:val="0"/>
          <w:numId w:val="10"/>
        </w:numPr>
        <w:rPr>
          <w:rFonts w:ascii="Arial" w:hAnsi="Arial" w:cs="Arial"/>
          <w:noProof/>
          <w:sz w:val="22"/>
          <w:szCs w:val="22"/>
          <w:lang w:val="en-US"/>
        </w:rPr>
      </w:pPr>
      <w:r w:rsidRPr="00B7720F">
        <w:rPr>
          <w:rFonts w:ascii="Arial" w:hAnsi="Arial" w:cs="Arial"/>
          <w:noProof/>
          <w:sz w:val="22"/>
          <w:szCs w:val="22"/>
          <w:lang w:val="en-US"/>
        </w:rPr>
        <w:t>Provided status reports on stat</w:t>
      </w:r>
      <w:r w:rsidR="00C11C1D" w:rsidRPr="00B7720F">
        <w:rPr>
          <w:rFonts w:ascii="Arial" w:hAnsi="Arial" w:cs="Arial"/>
          <w:noProof/>
          <w:sz w:val="22"/>
          <w:szCs w:val="22"/>
          <w:lang w:val="en-US"/>
        </w:rPr>
        <w:t>us on project to project lead.</w:t>
      </w:r>
    </w:p>
    <w:p w14:paraId="304AD640" w14:textId="77777777" w:rsidR="00841F25" w:rsidRPr="00515472" w:rsidRDefault="006B6AA6" w:rsidP="003A6FF7">
      <w:pPr>
        <w:pStyle w:val="HTMLPreformatted"/>
        <w:ind w:left="142"/>
        <w:rPr>
          <w:rFonts w:ascii="Arial" w:hAnsi="Arial" w:cs="Arial"/>
          <w:noProof/>
        </w:rPr>
      </w:pPr>
      <w:r w:rsidRPr="00515472">
        <w:rPr>
          <w:rFonts w:ascii="Arial" w:hAnsi="Arial" w:cs="Arial"/>
          <w:noProof/>
          <w:sz w:val="22"/>
          <w:szCs w:val="22"/>
        </w:rPr>
        <w:t>Responsible for unit testing.</w:t>
      </w:r>
    </w:p>
    <w:sectPr w:rsidR="00841F25" w:rsidRPr="00515472" w:rsidSect="0011130C">
      <w:type w:val="continuous"/>
      <w:pgSz w:w="12240" w:h="15840"/>
      <w:pgMar w:top="1296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53F388" w14:textId="77777777" w:rsidR="000E7AC8" w:rsidRDefault="000E7AC8">
      <w:pPr>
        <w:spacing w:after="0"/>
      </w:pPr>
      <w:r>
        <w:separator/>
      </w:r>
    </w:p>
  </w:endnote>
  <w:endnote w:type="continuationSeparator" w:id="0">
    <w:p w14:paraId="6185E22D" w14:textId="77777777" w:rsidR="000E7AC8" w:rsidRDefault="000E7AC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08099717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31BCDB01" w14:textId="1A30CD06" w:rsidR="00123B6F" w:rsidRDefault="3E728D53">
            <w:pPr>
              <w:pStyle w:val="Footer"/>
            </w:pPr>
            <w:r>
              <w:t xml:space="preserve">Page </w:t>
            </w:r>
            <w:r w:rsidR="00123B6F" w:rsidRPr="3E728D53">
              <w:rPr>
                <w:b/>
                <w:bCs/>
                <w:noProof/>
              </w:rPr>
              <w:fldChar w:fldCharType="begin"/>
            </w:r>
            <w:r w:rsidR="00123B6F" w:rsidRPr="3E728D53">
              <w:rPr>
                <w:b/>
                <w:bCs/>
                <w:noProof/>
              </w:rPr>
              <w:instrText xml:space="preserve"> PAGE </w:instrText>
            </w:r>
            <w:r w:rsidR="00123B6F" w:rsidRPr="3E728D53">
              <w:rPr>
                <w:b/>
                <w:bCs/>
                <w:noProof/>
              </w:rPr>
              <w:fldChar w:fldCharType="separate"/>
            </w:r>
            <w:r w:rsidR="00E257C8">
              <w:rPr>
                <w:b/>
                <w:bCs/>
                <w:noProof/>
              </w:rPr>
              <w:t>2</w:t>
            </w:r>
            <w:r w:rsidR="00123B6F" w:rsidRPr="3E728D53">
              <w:rPr>
                <w:b/>
                <w:bCs/>
                <w:noProof/>
              </w:rPr>
              <w:fldChar w:fldCharType="end"/>
            </w:r>
            <w:r>
              <w:t xml:space="preserve"> of </w:t>
            </w:r>
            <w:r w:rsidR="00123B6F" w:rsidRPr="3E728D53">
              <w:rPr>
                <w:b/>
                <w:bCs/>
                <w:noProof/>
              </w:rPr>
              <w:fldChar w:fldCharType="begin"/>
            </w:r>
            <w:r w:rsidR="00123B6F" w:rsidRPr="3E728D53">
              <w:rPr>
                <w:b/>
                <w:bCs/>
                <w:noProof/>
              </w:rPr>
              <w:instrText xml:space="preserve"> NUMPAGES  </w:instrText>
            </w:r>
            <w:r w:rsidR="00123B6F" w:rsidRPr="3E728D53">
              <w:rPr>
                <w:b/>
                <w:bCs/>
                <w:noProof/>
              </w:rPr>
              <w:fldChar w:fldCharType="separate"/>
            </w:r>
            <w:r w:rsidR="00E257C8">
              <w:rPr>
                <w:b/>
                <w:bCs/>
                <w:noProof/>
              </w:rPr>
              <w:t>3</w:t>
            </w:r>
            <w:r w:rsidR="00123B6F" w:rsidRPr="3E728D53">
              <w:rPr>
                <w:b/>
                <w:bCs/>
                <w:noProof/>
              </w:rPr>
              <w:fldChar w:fldCharType="end"/>
            </w:r>
          </w:p>
        </w:sdtContent>
      </w:sdt>
    </w:sdtContent>
  </w:sdt>
  <w:p w14:paraId="1F8425BF" w14:textId="77777777" w:rsidR="006D267D" w:rsidRDefault="006D26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D8F3A4" w14:textId="77777777" w:rsidR="000E7AC8" w:rsidRDefault="000E7AC8">
      <w:pPr>
        <w:spacing w:after="0"/>
      </w:pPr>
      <w:r>
        <w:separator/>
      </w:r>
    </w:p>
  </w:footnote>
  <w:footnote w:type="continuationSeparator" w:id="0">
    <w:p w14:paraId="31BEAB4A" w14:textId="77777777" w:rsidR="000E7AC8" w:rsidRDefault="000E7AC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02C977" w14:textId="77777777" w:rsidR="004138C9" w:rsidRPr="00B7720F" w:rsidRDefault="000E7AC8" w:rsidP="0011130C">
    <w:pPr>
      <w:pStyle w:val="Title"/>
      <w:tabs>
        <w:tab w:val="left" w:pos="7956"/>
        <w:tab w:val="left" w:pos="8376"/>
      </w:tabs>
      <w:rPr>
        <w:rFonts w:ascii="Arial" w:hAnsi="Arial" w:cs="Arial"/>
        <w:noProof/>
        <w:lang w:val="en-US"/>
      </w:rPr>
    </w:pPr>
    <w:sdt>
      <w:sdtPr>
        <w:rPr>
          <w:rFonts w:ascii="Arial" w:hAnsi="Arial" w:cs="Arial"/>
          <w:noProof/>
        </w:rPr>
        <w:alias w:val="Su nombre"/>
        <w:tag w:val=""/>
        <w:id w:val="1184327225"/>
        <w:placeholder>
          <w:docPart w:val="651C2D98B9E346448A71549060189EBE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4138C9">
          <w:rPr>
            <w:rFonts w:ascii="Arial" w:hAnsi="Arial" w:cs="Arial"/>
            <w:noProof/>
            <w:lang w:val="en-US"/>
          </w:rPr>
          <w:t>Yastrenky Bravo</w:t>
        </w:r>
      </w:sdtContent>
    </w:sdt>
    <w:r w:rsidR="00B45927">
      <w:rPr>
        <w:rFonts w:ascii="Arial" w:hAnsi="Arial" w:cs="Arial"/>
        <w:noProof/>
      </w:rPr>
      <w:tab/>
    </w:r>
  </w:p>
  <w:p w14:paraId="7C9E686A" w14:textId="752231D2" w:rsidR="004138C9" w:rsidRDefault="000E7AC8" w:rsidP="006C509F">
    <w:pPr>
      <w:pStyle w:val="Header"/>
      <w:tabs>
        <w:tab w:val="left" w:pos="5599"/>
      </w:tabs>
    </w:pPr>
    <w:sdt>
      <w:sdtPr>
        <w:rPr>
          <w:rFonts w:ascii="Arial" w:hAnsi="Arial" w:cs="Arial"/>
          <w:noProof/>
          <w:lang w:val="en-US"/>
        </w:rPr>
        <w:alias w:val="Dirección"/>
        <w:tag w:val=""/>
        <w:id w:val="-365211793"/>
        <w:placeholder>
          <w:docPart w:val="9A1EEA5149FA4D49B148AA97023BA8F0"/>
        </w:placeholder>
        <w:dataBinding w:prefixMappings="xmlns:ns0='http://schemas.microsoft.com/office/2006/coverPageProps' " w:xpath="/ns0:CoverPageProperties[1]/ns0:CompanyAddress[1]" w:storeItemID="{55AF091B-3C7A-41E3-B477-F2FDAA23CFDA}"/>
        <w:text/>
      </w:sdtPr>
      <w:sdtEndPr/>
      <w:sdtContent>
        <w:r w:rsidR="004138C9" w:rsidRPr="00B7720F">
          <w:rPr>
            <w:rFonts w:ascii="Arial" w:hAnsi="Arial" w:cs="Arial"/>
            <w:noProof/>
            <w:lang w:val="en-US"/>
          </w:rPr>
          <w:t>5300 SW 3 ST, Miami FL</w:t>
        </w:r>
      </w:sdtContent>
    </w:sdt>
    <w:r w:rsidR="004138C9" w:rsidRPr="00B7720F">
      <w:rPr>
        <w:rFonts w:ascii="Arial" w:hAnsi="Arial" w:cs="Arial"/>
        <w:noProof/>
        <w:lang w:val="en-US"/>
      </w:rPr>
      <w:t> | </w:t>
    </w:r>
    <w:sdt>
      <w:sdtPr>
        <w:rPr>
          <w:rFonts w:ascii="Arial" w:hAnsi="Arial" w:cs="Arial"/>
          <w:noProof/>
          <w:lang w:val="en-US"/>
        </w:rPr>
        <w:alias w:val="Teléfono"/>
        <w:tag w:val=""/>
        <w:id w:val="-1721735129"/>
        <w:placeholder>
          <w:docPart w:val="F31822182F3A49369BACD61D304D89D3"/>
        </w:placeholder>
        <w:dataBinding w:prefixMappings="xmlns:ns0='http://schemas.microsoft.com/office/2006/coverPageProps' " w:xpath="/ns0:CoverPageProperties[1]/ns0:CompanyPhone[1]" w:storeItemID="{55AF091B-3C7A-41E3-B477-F2FDAA23CFDA}"/>
        <w:text/>
      </w:sdtPr>
      <w:sdtEndPr/>
      <w:sdtContent>
        <w:r w:rsidR="004138C9" w:rsidRPr="00B7720F">
          <w:rPr>
            <w:rFonts w:ascii="Arial" w:hAnsi="Arial" w:cs="Arial"/>
            <w:noProof/>
            <w:lang w:val="en-US"/>
          </w:rPr>
          <w:t>(305)290-9970</w:t>
        </w:r>
      </w:sdtContent>
    </w:sdt>
    <w:r w:rsidR="004138C9" w:rsidRPr="00B7720F">
      <w:rPr>
        <w:rFonts w:ascii="Arial" w:hAnsi="Arial" w:cs="Arial"/>
        <w:noProof/>
        <w:lang w:val="en-US"/>
      </w:rPr>
      <w:t> | </w:t>
    </w:r>
    <w:sdt>
      <w:sdtPr>
        <w:rPr>
          <w:rFonts w:ascii="Arial" w:hAnsi="Arial" w:cs="Arial"/>
          <w:noProof/>
          <w:lang w:val="en-US"/>
        </w:rPr>
        <w:alias w:val="Correo electrónico"/>
        <w:tag w:val=""/>
        <w:id w:val="-5752190"/>
        <w:placeholder>
          <w:docPart w:val="938D72D3800A41B4BB5C018661AB02F9"/>
        </w:placeholder>
        <w:dataBinding w:prefixMappings="xmlns:ns0='http://schemas.microsoft.com/office/2006/coverPageProps' " w:xpath="/ns0:CoverPageProperties[1]/ns0:CompanyEmail[1]" w:storeItemID="{55AF091B-3C7A-41E3-B477-F2FDAA23CFDA}"/>
        <w:text/>
      </w:sdtPr>
      <w:sdtEndPr/>
      <w:sdtContent>
        <w:r w:rsidR="004138C9" w:rsidRPr="00B7720F">
          <w:rPr>
            <w:rFonts w:ascii="Arial" w:hAnsi="Arial" w:cs="Arial"/>
            <w:noProof/>
            <w:lang w:val="en-US"/>
          </w:rPr>
          <w:t>ybramos</w:t>
        </w:r>
        <w:r w:rsidR="004138C9">
          <w:rPr>
            <w:rFonts w:ascii="Arial" w:hAnsi="Arial" w:cs="Arial"/>
            <w:noProof/>
            <w:lang w:val="en-US"/>
          </w:rPr>
          <w:t>91</w:t>
        </w:r>
        <w:r w:rsidR="004138C9" w:rsidRPr="00B7720F">
          <w:rPr>
            <w:rFonts w:ascii="Arial" w:hAnsi="Arial" w:cs="Arial"/>
            <w:noProof/>
            <w:lang w:val="en-US"/>
          </w:rPr>
          <w:t>@gmail.com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8F208D" w14:textId="77777777" w:rsidR="00AE0774" w:rsidRPr="00B7720F" w:rsidRDefault="000E7AC8" w:rsidP="00AE0774">
    <w:pPr>
      <w:pStyle w:val="Title"/>
      <w:rPr>
        <w:rFonts w:ascii="Arial" w:hAnsi="Arial" w:cs="Arial"/>
        <w:noProof/>
        <w:lang w:val="en-US"/>
      </w:rPr>
    </w:pPr>
    <w:sdt>
      <w:sdtPr>
        <w:rPr>
          <w:rFonts w:ascii="Arial" w:hAnsi="Arial" w:cs="Arial"/>
          <w:noProof/>
        </w:rPr>
        <w:alias w:val="Su nombre"/>
        <w:tag w:val=""/>
        <w:id w:val="1246310863"/>
        <w:placeholder>
          <w:docPart w:val="8BDB8F8A04F94189B2B8EB8277ADD17F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AE0774">
          <w:rPr>
            <w:rFonts w:ascii="Arial" w:hAnsi="Arial" w:cs="Arial"/>
            <w:noProof/>
            <w:lang w:val="en-US"/>
          </w:rPr>
          <w:t>Yastrenky Bravo</w:t>
        </w:r>
      </w:sdtContent>
    </w:sdt>
  </w:p>
  <w:p w14:paraId="155C3716" w14:textId="77777777" w:rsidR="00AE0774" w:rsidRDefault="000E7AC8" w:rsidP="00AE0774">
    <w:pPr>
      <w:pStyle w:val="Header"/>
    </w:pPr>
    <w:sdt>
      <w:sdtPr>
        <w:rPr>
          <w:rFonts w:ascii="Arial" w:hAnsi="Arial" w:cs="Arial"/>
          <w:noProof/>
          <w:lang w:val="en-US"/>
        </w:rPr>
        <w:alias w:val="Dirección"/>
        <w:tag w:val=""/>
        <w:id w:val="-593780209"/>
        <w:placeholder>
          <w:docPart w:val="7E5F8136DF3142C3B54C48727F634745"/>
        </w:placeholder>
        <w:dataBinding w:prefixMappings="xmlns:ns0='http://schemas.microsoft.com/office/2006/coverPageProps' " w:xpath="/ns0:CoverPageProperties[1]/ns0:CompanyAddress[1]" w:storeItemID="{55AF091B-3C7A-41E3-B477-F2FDAA23CFDA}"/>
        <w:text/>
      </w:sdtPr>
      <w:sdtEndPr/>
      <w:sdtContent>
        <w:r w:rsidR="00AE0774" w:rsidRPr="00B7720F">
          <w:rPr>
            <w:rFonts w:ascii="Arial" w:hAnsi="Arial" w:cs="Arial"/>
            <w:noProof/>
            <w:lang w:val="en-US"/>
          </w:rPr>
          <w:t>5300 SW 3 ST, Miami FL</w:t>
        </w:r>
      </w:sdtContent>
    </w:sdt>
    <w:r w:rsidR="00AE0774" w:rsidRPr="00B7720F">
      <w:rPr>
        <w:rFonts w:ascii="Arial" w:hAnsi="Arial" w:cs="Arial"/>
        <w:noProof/>
        <w:lang w:val="en-US"/>
      </w:rPr>
      <w:t> | </w:t>
    </w:r>
    <w:sdt>
      <w:sdtPr>
        <w:rPr>
          <w:rFonts w:ascii="Arial" w:hAnsi="Arial" w:cs="Arial"/>
          <w:noProof/>
          <w:lang w:val="en-US"/>
        </w:rPr>
        <w:alias w:val="Teléfono"/>
        <w:tag w:val=""/>
        <w:id w:val="-1416317146"/>
        <w:placeholder>
          <w:docPart w:val="6B400F98A6CA4C7E97D6FE0ACC9AE25C"/>
        </w:placeholder>
        <w:dataBinding w:prefixMappings="xmlns:ns0='http://schemas.microsoft.com/office/2006/coverPageProps' " w:xpath="/ns0:CoverPageProperties[1]/ns0:CompanyPhone[1]" w:storeItemID="{55AF091B-3C7A-41E3-B477-F2FDAA23CFDA}"/>
        <w:text/>
      </w:sdtPr>
      <w:sdtEndPr/>
      <w:sdtContent>
        <w:r w:rsidR="00AE0774" w:rsidRPr="00B7720F">
          <w:rPr>
            <w:rFonts w:ascii="Arial" w:hAnsi="Arial" w:cs="Arial"/>
            <w:noProof/>
            <w:lang w:val="en-US"/>
          </w:rPr>
          <w:t>(305)290-9970</w:t>
        </w:r>
      </w:sdtContent>
    </w:sdt>
    <w:r w:rsidR="00AE0774" w:rsidRPr="00B7720F">
      <w:rPr>
        <w:rFonts w:ascii="Arial" w:hAnsi="Arial" w:cs="Arial"/>
        <w:noProof/>
        <w:lang w:val="en-US"/>
      </w:rPr>
      <w:t> | </w:t>
    </w:r>
    <w:sdt>
      <w:sdtPr>
        <w:rPr>
          <w:rFonts w:ascii="Arial" w:hAnsi="Arial" w:cs="Arial"/>
          <w:noProof/>
          <w:lang w:val="en-US"/>
        </w:rPr>
        <w:alias w:val="Correo electrónico"/>
        <w:tag w:val=""/>
        <w:id w:val="-391963670"/>
        <w:placeholder>
          <w:docPart w:val="4F759AFA613146D2A0128C6B0E97F9B4"/>
        </w:placeholder>
        <w:dataBinding w:prefixMappings="xmlns:ns0='http://schemas.microsoft.com/office/2006/coverPageProps' " w:xpath="/ns0:CoverPageProperties[1]/ns0:CompanyEmail[1]" w:storeItemID="{55AF091B-3C7A-41E3-B477-F2FDAA23CFDA}"/>
        <w:text/>
      </w:sdtPr>
      <w:sdtEndPr/>
      <w:sdtContent>
        <w:r w:rsidR="00AE0774" w:rsidRPr="00B7720F">
          <w:rPr>
            <w:rFonts w:ascii="Arial" w:hAnsi="Arial" w:cs="Arial"/>
            <w:noProof/>
            <w:lang w:val="en-US"/>
          </w:rPr>
          <w:t>ybramos</w:t>
        </w:r>
        <w:r w:rsidR="00AE0774">
          <w:rPr>
            <w:rFonts w:ascii="Arial" w:hAnsi="Arial" w:cs="Arial"/>
            <w:noProof/>
            <w:lang w:val="en-US"/>
          </w:rPr>
          <w:t>91</w:t>
        </w:r>
        <w:r w:rsidR="00AE0774" w:rsidRPr="00B7720F">
          <w:rPr>
            <w:rFonts w:ascii="Arial" w:hAnsi="Arial" w:cs="Arial"/>
            <w:noProof/>
            <w:lang w:val="en-US"/>
          </w:rPr>
          <w:t>@gmail.com</w:t>
        </w:r>
      </w:sdtContent>
    </w:sdt>
    <w:r w:rsidR="00AE0774">
      <w:rPr>
        <w:rFonts w:ascii="Arial" w:hAnsi="Arial" w:cs="Arial"/>
        <w:noProof/>
        <w:lang w:val="en-US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9F7E3B10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 w15:restartNumberingAfterBreak="0">
    <w:nsid w:val="070B5F32"/>
    <w:multiLevelType w:val="multilevel"/>
    <w:tmpl w:val="8F4E0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2970EB"/>
    <w:multiLevelType w:val="hybridMultilevel"/>
    <w:tmpl w:val="C9486C60"/>
    <w:lvl w:ilvl="0" w:tplc="76E256B4">
      <w:numFmt w:val="bullet"/>
      <w:lvlText w:val="·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7E5C84"/>
    <w:multiLevelType w:val="hybridMultilevel"/>
    <w:tmpl w:val="76449160"/>
    <w:lvl w:ilvl="0" w:tplc="0E9607EE">
      <w:numFmt w:val="bullet"/>
      <w:lvlText w:val="·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4B23FF"/>
    <w:multiLevelType w:val="hybridMultilevel"/>
    <w:tmpl w:val="3C54BAB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B8E1E7D"/>
    <w:multiLevelType w:val="hybridMultilevel"/>
    <w:tmpl w:val="8FB22D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3116FB"/>
    <w:multiLevelType w:val="hybridMultilevel"/>
    <w:tmpl w:val="C592FAA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5922EA9"/>
    <w:multiLevelType w:val="hybridMultilevel"/>
    <w:tmpl w:val="91B8B11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F22105A"/>
    <w:multiLevelType w:val="hybridMultilevel"/>
    <w:tmpl w:val="1968063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6484903"/>
    <w:multiLevelType w:val="hybridMultilevel"/>
    <w:tmpl w:val="5FB62698"/>
    <w:lvl w:ilvl="0" w:tplc="0E9607EE">
      <w:numFmt w:val="bullet"/>
      <w:lvlText w:val="·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EC0574"/>
    <w:multiLevelType w:val="hybridMultilevel"/>
    <w:tmpl w:val="D30E61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2D261E"/>
    <w:multiLevelType w:val="hybridMultilevel"/>
    <w:tmpl w:val="23D29FB4"/>
    <w:lvl w:ilvl="0" w:tplc="49024608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DF5EFB"/>
    <w:multiLevelType w:val="hybridMultilevel"/>
    <w:tmpl w:val="FF34F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8"/>
  </w:num>
  <w:num w:numId="6">
    <w:abstractNumId w:val="2"/>
  </w:num>
  <w:num w:numId="7">
    <w:abstractNumId w:val="10"/>
  </w:num>
  <w:num w:numId="8">
    <w:abstractNumId w:val="3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11"/>
  </w:num>
  <w:num w:numId="14">
    <w:abstractNumId w:val="4"/>
  </w:num>
  <w:num w:numId="15">
    <w:abstractNumId w:val="12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es-ES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0"/>
  <w:activeWritingStyle w:appName="MSWord" w:lang="es-ES" w:vendorID="64" w:dllVersion="131078" w:nlCheck="1" w:checkStyle="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D74"/>
    <w:rsid w:val="0001166A"/>
    <w:rsid w:val="00026D8C"/>
    <w:rsid w:val="00077318"/>
    <w:rsid w:val="000A4E6A"/>
    <w:rsid w:val="000A53E5"/>
    <w:rsid w:val="000C33B0"/>
    <w:rsid w:val="000E7AC8"/>
    <w:rsid w:val="000F5595"/>
    <w:rsid w:val="0011130C"/>
    <w:rsid w:val="0012110C"/>
    <w:rsid w:val="00123B6F"/>
    <w:rsid w:val="0013000E"/>
    <w:rsid w:val="00144DCB"/>
    <w:rsid w:val="00146702"/>
    <w:rsid w:val="00171BB0"/>
    <w:rsid w:val="00204434"/>
    <w:rsid w:val="002127E6"/>
    <w:rsid w:val="00246C61"/>
    <w:rsid w:val="002477E9"/>
    <w:rsid w:val="00256A38"/>
    <w:rsid w:val="002824A4"/>
    <w:rsid w:val="00295819"/>
    <w:rsid w:val="002A1D74"/>
    <w:rsid w:val="002C2627"/>
    <w:rsid w:val="002E4AE6"/>
    <w:rsid w:val="0030228E"/>
    <w:rsid w:val="00317548"/>
    <w:rsid w:val="0033781A"/>
    <w:rsid w:val="00370411"/>
    <w:rsid w:val="00373840"/>
    <w:rsid w:val="00373984"/>
    <w:rsid w:val="003A4873"/>
    <w:rsid w:val="003A50A7"/>
    <w:rsid w:val="003B26DD"/>
    <w:rsid w:val="003F2712"/>
    <w:rsid w:val="004138C9"/>
    <w:rsid w:val="00481524"/>
    <w:rsid w:val="004C4FFE"/>
    <w:rsid w:val="004E752C"/>
    <w:rsid w:val="00515472"/>
    <w:rsid w:val="00537119"/>
    <w:rsid w:val="00540CB0"/>
    <w:rsid w:val="00557C68"/>
    <w:rsid w:val="005915E0"/>
    <w:rsid w:val="005A4BE7"/>
    <w:rsid w:val="00605473"/>
    <w:rsid w:val="0061003E"/>
    <w:rsid w:val="00613D6B"/>
    <w:rsid w:val="006220DD"/>
    <w:rsid w:val="00643B32"/>
    <w:rsid w:val="006533C0"/>
    <w:rsid w:val="00663F2C"/>
    <w:rsid w:val="006669A9"/>
    <w:rsid w:val="00673CC2"/>
    <w:rsid w:val="006A572A"/>
    <w:rsid w:val="006B6AA6"/>
    <w:rsid w:val="006C509F"/>
    <w:rsid w:val="006D267D"/>
    <w:rsid w:val="006E7599"/>
    <w:rsid w:val="007679E8"/>
    <w:rsid w:val="007801BB"/>
    <w:rsid w:val="007A7062"/>
    <w:rsid w:val="007B1DF1"/>
    <w:rsid w:val="00841F25"/>
    <w:rsid w:val="0085028C"/>
    <w:rsid w:val="00853D0A"/>
    <w:rsid w:val="00893998"/>
    <w:rsid w:val="00986A5E"/>
    <w:rsid w:val="00992EEA"/>
    <w:rsid w:val="009B3B7F"/>
    <w:rsid w:val="009D5A57"/>
    <w:rsid w:val="009E3408"/>
    <w:rsid w:val="00A17FE3"/>
    <w:rsid w:val="00A361BB"/>
    <w:rsid w:val="00A54162"/>
    <w:rsid w:val="00A811BE"/>
    <w:rsid w:val="00AA3F99"/>
    <w:rsid w:val="00AC3E38"/>
    <w:rsid w:val="00AE0774"/>
    <w:rsid w:val="00AE1008"/>
    <w:rsid w:val="00AE6AA6"/>
    <w:rsid w:val="00AF3ACC"/>
    <w:rsid w:val="00B45927"/>
    <w:rsid w:val="00B71614"/>
    <w:rsid w:val="00B7720F"/>
    <w:rsid w:val="00B925A1"/>
    <w:rsid w:val="00BB46EB"/>
    <w:rsid w:val="00BE3CC1"/>
    <w:rsid w:val="00BF586B"/>
    <w:rsid w:val="00C11A8F"/>
    <w:rsid w:val="00C11C1D"/>
    <w:rsid w:val="00C477B2"/>
    <w:rsid w:val="00C5221C"/>
    <w:rsid w:val="00C627B2"/>
    <w:rsid w:val="00C97080"/>
    <w:rsid w:val="00CC5C88"/>
    <w:rsid w:val="00CD0DB1"/>
    <w:rsid w:val="00CE4231"/>
    <w:rsid w:val="00D2119E"/>
    <w:rsid w:val="00D32564"/>
    <w:rsid w:val="00D674A6"/>
    <w:rsid w:val="00DB180A"/>
    <w:rsid w:val="00DC0841"/>
    <w:rsid w:val="00DC3E93"/>
    <w:rsid w:val="00DD40C6"/>
    <w:rsid w:val="00E030D0"/>
    <w:rsid w:val="00E06CB2"/>
    <w:rsid w:val="00E17AFB"/>
    <w:rsid w:val="00E24C85"/>
    <w:rsid w:val="00E257C8"/>
    <w:rsid w:val="00E32072"/>
    <w:rsid w:val="00E36A83"/>
    <w:rsid w:val="00E4315D"/>
    <w:rsid w:val="00EB4861"/>
    <w:rsid w:val="00EC1597"/>
    <w:rsid w:val="00EE0B32"/>
    <w:rsid w:val="00EF3F25"/>
    <w:rsid w:val="00EF5962"/>
    <w:rsid w:val="00F00443"/>
    <w:rsid w:val="00F46109"/>
    <w:rsid w:val="00FA5536"/>
    <w:rsid w:val="00FE1AE6"/>
    <w:rsid w:val="3E728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61BE8D"/>
  <w15:chartTrackingRefBased/>
  <w15:docId w15:val="{4AA664FF-8A56-41FF-BC93-B6DDB3B17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s-ES" w:eastAsia="es-ES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75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E0E0E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75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E0E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75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Encabezadodelaseccin">
    <w:name w:val="Encabezado de la sección"/>
    <w:basedOn w:val="Normal"/>
    <w:next w:val="Normal"/>
    <w:uiPriority w:val="1"/>
    <w:qFormat/>
    <w:pPr>
      <w:spacing w:before="500" w:after="100"/>
    </w:pPr>
    <w:rPr>
      <w:rFonts w:asciiTheme="majorHAnsi" w:eastAsiaTheme="majorEastAsia" w:hAnsiTheme="majorHAnsi" w:cstheme="majorBidi"/>
      <w:b/>
      <w:bCs/>
      <w:color w:val="4E4E4E" w:themeColor="accent1" w:themeTint="BF"/>
      <w:sz w:val="24"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80"/>
    </w:pPr>
  </w:style>
  <w:style w:type="paragraph" w:customStyle="1" w:styleId="Subseccin">
    <w:name w:val="Subsección"/>
    <w:basedOn w:val="Normal"/>
    <w:uiPriority w:val="1"/>
    <w:qFormat/>
    <w:pPr>
      <w:spacing w:before="280" w:after="120"/>
    </w:pPr>
    <w:rPr>
      <w:b/>
      <w:bCs/>
      <w:caps/>
      <w:color w:val="191919" w:themeColor="background2" w:themeShade="1A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  <w:jc w:val="right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141414" w:themeColor="accent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431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color w:val="auto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4315D"/>
    <w:rPr>
      <w:rFonts w:ascii="Courier New" w:eastAsia="Times New Roman" w:hAnsi="Courier New" w:cs="Courier New"/>
      <w:color w:val="auto"/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673CC2"/>
    <w:rPr>
      <w:sz w:val="16"/>
      <w:szCs w:val="16"/>
    </w:rPr>
  </w:style>
  <w:style w:type="table" w:styleId="TableGrid">
    <w:name w:val="Table Grid"/>
    <w:basedOn w:val="TableNormal"/>
    <w:uiPriority w:val="39"/>
    <w:rsid w:val="00AE100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E752C"/>
    <w:rPr>
      <w:rFonts w:asciiTheme="majorHAnsi" w:eastAsiaTheme="majorEastAsia" w:hAnsiTheme="majorHAnsi" w:cstheme="majorBidi"/>
      <w:color w:val="0E0E0E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E752C"/>
    <w:rPr>
      <w:rFonts w:asciiTheme="majorHAnsi" w:eastAsiaTheme="majorEastAsia" w:hAnsiTheme="majorHAnsi" w:cstheme="majorBidi"/>
      <w:color w:val="0E0E0E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E752C"/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627B2"/>
    <w:rPr>
      <w:color w:val="5F5F5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627B2"/>
    <w:rPr>
      <w:color w:val="919191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65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7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37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73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505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60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3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25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036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9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9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8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453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861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43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7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28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123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25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7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42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33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9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49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45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2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hyperlink" Target="http://www.uclv.edu.cu/facultades/facultad-de-matematica-fisica-y-computacion" TargetMode="Externa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://ybravo.fvi-grad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ERO-DESKTOP\AppData\Roaming\Microsoft\Plantillas\Curr&#237;culum%20funcional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BDB8F8A04F94189B2B8EB8277ADD1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790E6D-ADB8-4687-ADDF-BD3FBD19A329}"/>
      </w:docPartPr>
      <w:docPartBody>
        <w:p w:rsidR="00111B34" w:rsidRDefault="00C576ED" w:rsidP="00C576ED">
          <w:pPr>
            <w:pStyle w:val="8BDB8F8A04F94189B2B8EB8277ADD17F"/>
          </w:pPr>
          <w:r>
            <w:rPr>
              <w:noProof/>
            </w:rPr>
            <w:t>[Su nombre]</w:t>
          </w:r>
        </w:p>
      </w:docPartBody>
    </w:docPart>
    <w:docPart>
      <w:docPartPr>
        <w:name w:val="7E5F8136DF3142C3B54C48727F6347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19459-EAFE-429C-AA4B-1669F37E8128}"/>
      </w:docPartPr>
      <w:docPartBody>
        <w:p w:rsidR="00111B34" w:rsidRDefault="00C576ED" w:rsidP="00C576ED">
          <w:pPr>
            <w:pStyle w:val="7E5F8136DF3142C3B54C48727F634745"/>
          </w:pPr>
          <w:r>
            <w:rPr>
              <w:noProof/>
            </w:rPr>
            <w:t>[Dirección, Ciudad, Código postal]</w:t>
          </w:r>
        </w:p>
      </w:docPartBody>
    </w:docPart>
    <w:docPart>
      <w:docPartPr>
        <w:name w:val="6B400F98A6CA4C7E97D6FE0ACC9AE2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244E1A-3826-4AFD-978D-7FCC68F1735F}"/>
      </w:docPartPr>
      <w:docPartBody>
        <w:p w:rsidR="00111B34" w:rsidRDefault="00C576ED" w:rsidP="00C576ED">
          <w:pPr>
            <w:pStyle w:val="6B400F98A6CA4C7E97D6FE0ACC9AE25C"/>
          </w:pPr>
          <w:r>
            <w:rPr>
              <w:noProof/>
            </w:rPr>
            <w:t>[Teléfono]</w:t>
          </w:r>
        </w:p>
      </w:docPartBody>
    </w:docPart>
    <w:docPart>
      <w:docPartPr>
        <w:name w:val="4F759AFA613146D2A0128C6B0E97F9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322E7D-BA4B-4235-BE24-0A43C6E8423D}"/>
      </w:docPartPr>
      <w:docPartBody>
        <w:p w:rsidR="00111B34" w:rsidRDefault="00C576ED" w:rsidP="00C576ED">
          <w:pPr>
            <w:pStyle w:val="4F759AFA613146D2A0128C6B0E97F9B4"/>
          </w:pPr>
          <w:r>
            <w:rPr>
              <w:noProof/>
            </w:rPr>
            <w:t>[Correo electrónico]</w:t>
          </w:r>
        </w:p>
      </w:docPartBody>
    </w:docPart>
    <w:docPart>
      <w:docPartPr>
        <w:name w:val="651C2D98B9E346448A71549060189E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8FC57D-F4C7-4061-BF89-8FAB6D7784BC}"/>
      </w:docPartPr>
      <w:docPartBody>
        <w:p w:rsidR="00111B34" w:rsidRDefault="00C576ED" w:rsidP="00C576ED">
          <w:pPr>
            <w:pStyle w:val="651C2D98B9E346448A71549060189EBE"/>
          </w:pPr>
          <w:r>
            <w:rPr>
              <w:noProof/>
            </w:rPr>
            <w:t>[Su nombre]</w:t>
          </w:r>
        </w:p>
      </w:docPartBody>
    </w:docPart>
    <w:docPart>
      <w:docPartPr>
        <w:name w:val="9A1EEA5149FA4D49B148AA97023BA8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FF59CC-5EA1-48F1-9DC7-D617D6C84FDB}"/>
      </w:docPartPr>
      <w:docPartBody>
        <w:p w:rsidR="00111B34" w:rsidRDefault="00C576ED" w:rsidP="00C576ED">
          <w:pPr>
            <w:pStyle w:val="9A1EEA5149FA4D49B148AA97023BA8F0"/>
          </w:pPr>
          <w:r>
            <w:rPr>
              <w:noProof/>
            </w:rPr>
            <w:t>[Dirección, Ciudad, Código postal]</w:t>
          </w:r>
        </w:p>
      </w:docPartBody>
    </w:docPart>
    <w:docPart>
      <w:docPartPr>
        <w:name w:val="F31822182F3A49369BACD61D304D89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FD9346-1B5D-483B-A74B-0D1DF096FDB0}"/>
      </w:docPartPr>
      <w:docPartBody>
        <w:p w:rsidR="00111B34" w:rsidRDefault="00C576ED" w:rsidP="00C576ED">
          <w:pPr>
            <w:pStyle w:val="F31822182F3A49369BACD61D304D89D3"/>
          </w:pPr>
          <w:r>
            <w:rPr>
              <w:noProof/>
            </w:rPr>
            <w:t>[Teléfono]</w:t>
          </w:r>
        </w:p>
      </w:docPartBody>
    </w:docPart>
    <w:docPart>
      <w:docPartPr>
        <w:name w:val="938D72D3800A41B4BB5C018661AB02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044581-372A-4FDE-BEC2-34CCBB44C029}"/>
      </w:docPartPr>
      <w:docPartBody>
        <w:p w:rsidR="00111B34" w:rsidRDefault="00C576ED" w:rsidP="00C576ED">
          <w:pPr>
            <w:pStyle w:val="938D72D3800A41B4BB5C018661AB02F9"/>
          </w:pPr>
          <w:r>
            <w:rPr>
              <w:noProof/>
            </w:rPr>
            <w:t>[Correo electrónico]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CFE"/>
    <w:rsid w:val="000F14CE"/>
    <w:rsid w:val="00111B34"/>
    <w:rsid w:val="001A5CFE"/>
    <w:rsid w:val="003B28E7"/>
    <w:rsid w:val="00416227"/>
    <w:rsid w:val="007803A7"/>
    <w:rsid w:val="00C576ED"/>
    <w:rsid w:val="00E06F90"/>
    <w:rsid w:val="00E57437"/>
    <w:rsid w:val="00F74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2CEAFA9B94B414EACA30037EFD85AC1">
    <w:name w:val="32CEAFA9B94B414EACA30037EFD85AC1"/>
  </w:style>
  <w:style w:type="paragraph" w:customStyle="1" w:styleId="3E61B92C7E414800B6C08C4B63A22E61">
    <w:name w:val="3E61B92C7E414800B6C08C4B63A22E61"/>
  </w:style>
  <w:style w:type="paragraph" w:customStyle="1" w:styleId="C9E9A64DEB85497CA52889B8514BA2A6">
    <w:name w:val="C9E9A64DEB85497CA52889B8514BA2A6"/>
  </w:style>
  <w:style w:type="paragraph" w:customStyle="1" w:styleId="042D0D493A52491C911ECBE08AC76AD5">
    <w:name w:val="042D0D493A52491C911ECBE08AC76AD5"/>
  </w:style>
  <w:style w:type="paragraph" w:customStyle="1" w:styleId="7D17F3D08B874159974E3237C24CDDC0">
    <w:name w:val="7D17F3D08B874159974E3237C24CDDC0"/>
  </w:style>
  <w:style w:type="paragraph" w:customStyle="1" w:styleId="6034A51A787240E1BE098A8C052783AD">
    <w:name w:val="6034A51A787240E1BE098A8C052783AD"/>
  </w:style>
  <w:style w:type="paragraph" w:customStyle="1" w:styleId="AA2D41B8B3824C04BB504618CD1E2E68">
    <w:name w:val="AA2D41B8B3824C04BB504618CD1E2E68"/>
  </w:style>
  <w:style w:type="paragraph" w:customStyle="1" w:styleId="69F77363796F46859B5AA0E1B345314A">
    <w:name w:val="69F77363796F46859B5AA0E1B345314A"/>
  </w:style>
  <w:style w:type="paragraph" w:customStyle="1" w:styleId="5895CF228F0B4B06A25314EB49210B78">
    <w:name w:val="5895CF228F0B4B06A25314EB49210B78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9D49DC75CE5641A4A60647B1F7A7EF88">
    <w:name w:val="9D49DC75CE5641A4A60647B1F7A7EF88"/>
  </w:style>
  <w:style w:type="paragraph" w:customStyle="1" w:styleId="6512EEF163F948818B4D821F469FECCD">
    <w:name w:val="6512EEF163F948818B4D821F469FECCD"/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80" w:line="240" w:lineRule="auto"/>
    </w:pPr>
    <w:rPr>
      <w:rFonts w:eastAsiaTheme="minorHAnsi"/>
      <w:color w:val="404040" w:themeColor="text1" w:themeTint="BF"/>
      <w:sz w:val="18"/>
      <w:szCs w:val="20"/>
    </w:rPr>
  </w:style>
  <w:style w:type="paragraph" w:customStyle="1" w:styleId="54399908C13948AAA242945B455172C6">
    <w:name w:val="54399908C13948AAA242945B455172C6"/>
  </w:style>
  <w:style w:type="paragraph" w:customStyle="1" w:styleId="A662BED5799A4EDDBAF8367F1A095444">
    <w:name w:val="A662BED5799A4EDDBAF8367F1A095444"/>
  </w:style>
  <w:style w:type="paragraph" w:customStyle="1" w:styleId="CF87B54123044E89A65482ED686B87B5">
    <w:name w:val="CF87B54123044E89A65482ED686B87B5"/>
  </w:style>
  <w:style w:type="paragraph" w:customStyle="1" w:styleId="DA8DB7E3672C4DC79458B59BA63737C2">
    <w:name w:val="DA8DB7E3672C4DC79458B59BA63737C2"/>
  </w:style>
  <w:style w:type="paragraph" w:customStyle="1" w:styleId="34B6C95DBC4C4B0AA142B52CDAD34118">
    <w:name w:val="34B6C95DBC4C4B0AA142B52CDAD34118"/>
  </w:style>
  <w:style w:type="paragraph" w:customStyle="1" w:styleId="527A5CAABA504503A213DA51AF6148B7">
    <w:name w:val="527A5CAABA504503A213DA51AF6148B7"/>
  </w:style>
  <w:style w:type="paragraph" w:customStyle="1" w:styleId="006F4B462AC84ED7958C5116742AD0C8">
    <w:name w:val="006F4B462AC84ED7958C5116742AD0C8"/>
  </w:style>
  <w:style w:type="paragraph" w:customStyle="1" w:styleId="8BDB8F8A04F94189B2B8EB8277ADD17F">
    <w:name w:val="8BDB8F8A04F94189B2B8EB8277ADD17F"/>
    <w:rsid w:val="00C576ED"/>
    <w:rPr>
      <w:lang w:val="en-US" w:eastAsia="en-US"/>
    </w:rPr>
  </w:style>
  <w:style w:type="paragraph" w:customStyle="1" w:styleId="7E5F8136DF3142C3B54C48727F634745">
    <w:name w:val="7E5F8136DF3142C3B54C48727F634745"/>
    <w:rsid w:val="00C576ED"/>
    <w:rPr>
      <w:lang w:val="en-US" w:eastAsia="en-US"/>
    </w:rPr>
  </w:style>
  <w:style w:type="paragraph" w:customStyle="1" w:styleId="6B400F98A6CA4C7E97D6FE0ACC9AE25C">
    <w:name w:val="6B400F98A6CA4C7E97D6FE0ACC9AE25C"/>
    <w:rsid w:val="00C576ED"/>
    <w:rPr>
      <w:lang w:val="en-US" w:eastAsia="en-US"/>
    </w:rPr>
  </w:style>
  <w:style w:type="paragraph" w:customStyle="1" w:styleId="4F759AFA613146D2A0128C6B0E97F9B4">
    <w:name w:val="4F759AFA613146D2A0128C6B0E97F9B4"/>
    <w:rsid w:val="00C576ED"/>
    <w:rPr>
      <w:lang w:val="en-US" w:eastAsia="en-US"/>
    </w:rPr>
  </w:style>
  <w:style w:type="paragraph" w:customStyle="1" w:styleId="651C2D98B9E346448A71549060189EBE">
    <w:name w:val="651C2D98B9E346448A71549060189EBE"/>
    <w:rsid w:val="00C576ED"/>
    <w:rPr>
      <w:lang w:val="en-US" w:eastAsia="en-US"/>
    </w:rPr>
  </w:style>
  <w:style w:type="paragraph" w:customStyle="1" w:styleId="9A1EEA5149FA4D49B148AA97023BA8F0">
    <w:name w:val="9A1EEA5149FA4D49B148AA97023BA8F0"/>
    <w:rsid w:val="00C576ED"/>
    <w:rPr>
      <w:lang w:val="en-US" w:eastAsia="en-US"/>
    </w:rPr>
  </w:style>
  <w:style w:type="paragraph" w:customStyle="1" w:styleId="F31822182F3A49369BACD61D304D89D3">
    <w:name w:val="F31822182F3A49369BACD61D304D89D3"/>
    <w:rsid w:val="00C576ED"/>
    <w:rPr>
      <w:lang w:val="en-US" w:eastAsia="en-US"/>
    </w:rPr>
  </w:style>
  <w:style w:type="paragraph" w:customStyle="1" w:styleId="938D72D3800A41B4BB5C018661AB02F9">
    <w:name w:val="938D72D3800A41B4BB5C018661AB02F9"/>
    <w:rsid w:val="00C576ED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5300 SW 3 ST, Miami FL</CompanyAddress>
  <CompanyPhone>(305)290-9970</CompanyPhone>
  <CompanyFax/>
  <CompanyEmail>ybramos91@gmail.com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DF76F8B-5E33-4C66-9E3E-20EB3629659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EA23436-1D59-4E5B-992C-DA507120CB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 funcional</Template>
  <TotalTime>32</TotalTime>
  <Pages>3</Pages>
  <Words>499</Words>
  <Characters>2847</Characters>
  <Application>Microsoft Office Word</Application>
  <DocSecurity>0</DocSecurity>
  <Lines>23</Lines>
  <Paragraphs>6</Paragraphs>
  <ScaleCrop>false</ScaleCrop>
  <Company/>
  <LinksUpToDate>false</LinksUpToDate>
  <CharactersWithSpaces>3340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Yastrenky Bravo</dc:creator>
  <cp:keywords/>
  <dc:description/>
  <cp:lastModifiedBy>ybramos2014@gmail.com</cp:lastModifiedBy>
  <cp:revision>8</cp:revision>
  <dcterms:created xsi:type="dcterms:W3CDTF">2017-01-04T02:12:00Z</dcterms:created>
  <dcterms:modified xsi:type="dcterms:W3CDTF">2017-11-07T00:37:00Z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TC029191889991</vt:lpwstr>
  </property>
</Properties>
</file>